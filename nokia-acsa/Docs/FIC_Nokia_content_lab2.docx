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1E" w:rsidRPr="00B45BE6" w:rsidRDefault="005060E3" w:rsidP="00B45BE6">
      <w:pPr>
        <w:pStyle w:val="Title1"/>
      </w:pPr>
      <w:r>
        <w:t>FIC (</w:t>
      </w:r>
      <w:r w:rsidR="009A0215">
        <w:t>Nokia</w:t>
      </w:r>
      <w:r>
        <w:t>)</w:t>
      </w:r>
      <w:r w:rsidR="009A0215">
        <w:t xml:space="preserve"> </w:t>
      </w:r>
      <w:r w:rsidR="004B7402">
        <w:t>lab activity 2</w:t>
      </w:r>
    </w:p>
    <w:p w:rsidR="004D4B68" w:rsidRPr="0040324B" w:rsidRDefault="004B7402" w:rsidP="004D4B68">
      <w:r>
        <w:t xml:space="preserve">Nokia </w:t>
      </w:r>
      <w:r w:rsidRPr="00957B19">
        <w:t>Connecting Robots using Cloud Solutions</w:t>
      </w:r>
    </w:p>
    <w:tbl>
      <w:tblPr>
        <w:tblStyle w:val="TableGrid"/>
        <w:tblpPr w:leftFromText="181" w:rightFromText="181" w:vertAnchor="page" w:tblpY="5300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458"/>
        <w:gridCol w:w="6"/>
        <w:gridCol w:w="6"/>
      </w:tblGrid>
      <w:tr w:rsidR="00236319" w:rsidRPr="000448B9" w:rsidTr="00E410AB">
        <w:trPr>
          <w:trHeight w:val="454"/>
        </w:trPr>
        <w:tc>
          <w:tcPr>
            <w:tcW w:w="9292" w:type="dxa"/>
            <w:gridSpan w:val="3"/>
            <w:tcBorders>
              <w:bottom w:val="single" w:sz="4" w:space="0" w:color="001135" w:themeColor="text2"/>
            </w:tcBorders>
            <w:vAlign w:val="center"/>
          </w:tcPr>
          <w:p w:rsidR="005D1284" w:rsidRPr="000448B9" w:rsidRDefault="005D1284" w:rsidP="00A61921"/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:rsidR="005D1284" w:rsidRPr="000448B9" w:rsidRDefault="005D1284" w:rsidP="00A61921"/>
        </w:tc>
      </w:tr>
      <w:tr w:rsidR="00236319" w:rsidRPr="000448B9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top w:val="single" w:sz="4" w:space="0" w:color="4D5766" w:themeColor="background2"/>
            </w:tcBorders>
          </w:tcPr>
          <w:p w:rsidR="00146ED9" w:rsidRPr="000448B9" w:rsidRDefault="00146ED9" w:rsidP="00A61921">
            <w:pPr>
              <w:rPr>
                <w:strike/>
              </w:rPr>
            </w:pPr>
            <w:r w:rsidRPr="000448B9">
              <w:t>Author</w:t>
            </w:r>
          </w:p>
        </w:tc>
        <w:tc>
          <w:tcPr>
            <w:tcW w:w="6458" w:type="dxa"/>
            <w:tcBorders>
              <w:top w:val="single" w:sz="4" w:space="0" w:color="4D5766" w:themeColor="background2"/>
            </w:tcBorders>
          </w:tcPr>
          <w:p w:rsidR="00146ED9" w:rsidRPr="000448B9" w:rsidRDefault="009A0215" w:rsidP="00A575B3">
            <w:r>
              <w:t xml:space="preserve">Cristian Cosariu, </w:t>
            </w:r>
            <w:r w:rsidR="003F5F74">
              <w:t xml:space="preserve">Alexandru </w:t>
            </w:r>
            <w:proofErr w:type="spellStart"/>
            <w:r w:rsidR="003F5F74">
              <w:t>Iovanovici</w:t>
            </w:r>
            <w:proofErr w:type="spellEnd"/>
            <w:r w:rsidR="003F5F74">
              <w:t xml:space="preserve">, </w:t>
            </w:r>
            <w:r w:rsidR="00B94C34">
              <w:t xml:space="preserve">Lucian </w:t>
            </w:r>
            <w:proofErr w:type="spellStart"/>
            <w:r w:rsidR="00B94C34">
              <w:t>Prodan</w:t>
            </w:r>
            <w:proofErr w:type="spellEnd"/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Owner</w:t>
            </w:r>
          </w:p>
        </w:tc>
        <w:tc>
          <w:tcPr>
            <w:tcW w:w="6458" w:type="dxa"/>
          </w:tcPr>
          <w:p w:rsidR="00146ED9" w:rsidRPr="000448B9" w:rsidRDefault="003F5F74" w:rsidP="00A61921">
            <w:r>
              <w:t xml:space="preserve">Nokia Timisoara, </w:t>
            </w:r>
            <w:proofErr w:type="spellStart"/>
            <w:r>
              <w:t>Politehnica</w:t>
            </w:r>
            <w:proofErr w:type="spellEnd"/>
            <w:r>
              <w:t xml:space="preserve"> University of Timisoara</w:t>
            </w:r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Organization</w:t>
            </w:r>
          </w:p>
        </w:tc>
        <w:tc>
          <w:tcPr>
            <w:tcW w:w="6458" w:type="dxa"/>
          </w:tcPr>
          <w:p w:rsidR="00146ED9" w:rsidRPr="000448B9" w:rsidRDefault="003F5F74" w:rsidP="00A61921">
            <w:r>
              <w:t>Nokia Romania</w:t>
            </w:r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Approver</w:t>
            </w:r>
          </w:p>
        </w:tc>
        <w:tc>
          <w:tcPr>
            <w:tcW w:w="6458" w:type="dxa"/>
          </w:tcPr>
          <w:p w:rsidR="00146ED9" w:rsidRPr="000448B9" w:rsidRDefault="00146ED9" w:rsidP="00A61921"/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Document ID</w:t>
            </w:r>
          </w:p>
        </w:tc>
        <w:tc>
          <w:tcPr>
            <w:tcW w:w="6458" w:type="dxa"/>
          </w:tcPr>
          <w:p w:rsidR="00146ED9" w:rsidRPr="000448B9" w:rsidRDefault="00146ED9" w:rsidP="00A61921">
            <w:pPr>
              <w:pStyle w:val="Footer"/>
            </w:pPr>
          </w:p>
        </w:tc>
      </w:tr>
      <w:tr w:rsidR="00236319" w:rsidRPr="000448B9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bottom w:val="single" w:sz="4" w:space="0" w:color="4D5766" w:themeColor="background2"/>
            </w:tcBorders>
          </w:tcPr>
          <w:p w:rsidR="00146ED9" w:rsidRPr="000448B9" w:rsidRDefault="00146ED9" w:rsidP="00A61921">
            <w:r w:rsidRPr="000448B9">
              <w:t xml:space="preserve">Document </w:t>
            </w:r>
            <w:r w:rsidR="00DF640D" w:rsidRPr="000448B9">
              <w:t>l</w:t>
            </w:r>
            <w:r w:rsidRPr="000448B9">
              <w:t>ocation</w:t>
            </w:r>
          </w:p>
        </w:tc>
        <w:tc>
          <w:tcPr>
            <w:tcW w:w="6458" w:type="dxa"/>
            <w:tcBorders>
              <w:bottom w:val="single" w:sz="4" w:space="0" w:color="4D5766" w:themeColor="background2"/>
            </w:tcBorders>
          </w:tcPr>
          <w:p w:rsidR="00146ED9" w:rsidRPr="000448B9" w:rsidRDefault="00F155F9" w:rsidP="00A61921">
            <w:r>
              <w:t>P</w:t>
            </w:r>
            <w:r w:rsidR="003F5F74">
              <w:t>ublic</w:t>
            </w:r>
            <w:r>
              <w:t xml:space="preserve"> </w:t>
            </w:r>
          </w:p>
        </w:tc>
      </w:tr>
      <w:tr w:rsidR="00236319" w:rsidRPr="00A61921" w:rsidTr="00236319">
        <w:trPr>
          <w:gridAfter w:val="1"/>
          <w:wAfter w:w="6" w:type="dxa"/>
          <w:trHeight w:val="357"/>
        </w:trPr>
        <w:tc>
          <w:tcPr>
            <w:tcW w:w="9286" w:type="dxa"/>
            <w:gridSpan w:val="2"/>
            <w:tcBorders>
              <w:top w:val="single" w:sz="4" w:space="0" w:color="4D5766" w:themeColor="background2"/>
            </w:tcBorders>
          </w:tcPr>
          <w:p w:rsidR="00146ED9" w:rsidRPr="00A61921" w:rsidRDefault="00146ED9" w:rsidP="00A61921">
            <w:pPr>
              <w:rPr>
                <w:sz w:val="14"/>
              </w:rPr>
            </w:pPr>
          </w:p>
        </w:tc>
        <w:tc>
          <w:tcPr>
            <w:tcW w:w="6" w:type="dxa"/>
          </w:tcPr>
          <w:p w:rsidR="00146ED9" w:rsidRPr="00A61921" w:rsidRDefault="00146ED9" w:rsidP="00A61921">
            <w:pPr>
              <w:pStyle w:val="Footer"/>
              <w:rPr>
                <w:sz w:val="14"/>
              </w:rPr>
            </w:pPr>
          </w:p>
        </w:tc>
      </w:tr>
      <w:tr w:rsidR="00236319" w:rsidRPr="000448B9" w:rsidTr="00E410AB">
        <w:trPr>
          <w:trHeight w:val="397"/>
        </w:trPr>
        <w:tc>
          <w:tcPr>
            <w:tcW w:w="9292" w:type="dxa"/>
            <w:gridSpan w:val="3"/>
            <w:vAlign w:val="center"/>
          </w:tcPr>
          <w:p w:rsidR="00146ED9" w:rsidRPr="000448B9" w:rsidRDefault="00146ED9" w:rsidP="00A61921"/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:rsidR="00146ED9" w:rsidRPr="000448B9" w:rsidRDefault="00146ED9" w:rsidP="00A61921"/>
        </w:tc>
      </w:tr>
    </w:tbl>
    <w:p w:rsidR="008311AB" w:rsidRPr="00236319" w:rsidRDefault="008311AB" w:rsidP="00A61921"/>
    <w:p w:rsidR="002329DF" w:rsidRPr="00236319" w:rsidRDefault="008311AB" w:rsidP="00A61921">
      <w:r w:rsidRPr="00236319">
        <w:br w:type="page"/>
      </w:r>
    </w:p>
    <w:sdt>
      <w:sdtPr>
        <w:rPr>
          <w:rFonts w:asciiTheme="minorHAnsi" w:eastAsiaTheme="minorHAnsi" w:hAnsiTheme="minorHAnsi" w:cstheme="minorBidi"/>
          <w:color w:val="4D5766" w:themeColor="background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b/>
          <w:bCs/>
          <w:noProof/>
          <w:color w:val="001135" w:themeColor="text2"/>
          <w:lang w:val="en-US"/>
        </w:rPr>
      </w:sdtEndPr>
      <w:sdtContent>
        <w:p w:rsidR="000A72FC" w:rsidRPr="00236319" w:rsidRDefault="000A72FC" w:rsidP="00A61921">
          <w:pPr>
            <w:pStyle w:val="TOCHeading"/>
          </w:pPr>
          <w:r w:rsidRPr="00236319">
            <w:t>Contents</w:t>
          </w:r>
        </w:p>
        <w:p w:rsidR="008F2AB4" w:rsidRDefault="00C961D6">
          <w:pPr>
            <w:pStyle w:val="TOC1"/>
            <w:rPr>
              <w:color w:val="auto"/>
            </w:rPr>
          </w:pPr>
          <w:r w:rsidRPr="00A61921">
            <w:fldChar w:fldCharType="begin"/>
          </w:r>
          <w:r w:rsidR="000B4566" w:rsidRPr="00A61921">
            <w:instrText xml:space="preserve"> TOC \o "1-4" \h \z \u </w:instrText>
          </w:r>
          <w:r w:rsidRPr="00A61921">
            <w:fldChar w:fldCharType="separate"/>
          </w:r>
          <w:hyperlink w:anchor="_Toc463295832" w:history="1">
            <w:r w:rsidR="008F2AB4" w:rsidRPr="00FE5B6B">
              <w:rPr>
                <w:rStyle w:val="Hyperlink"/>
                <w:lang w:val="en-GB"/>
              </w:rPr>
              <w:t>1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  <w:lang w:val="en-GB"/>
              </w:rPr>
              <w:t>GIT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_Toc463295832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3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AD06EB">
          <w:pPr>
            <w:pStyle w:val="TOC2"/>
            <w:rPr>
              <w:color w:val="auto"/>
            </w:rPr>
          </w:pPr>
          <w:hyperlink w:anchor="_Toc463295833" w:history="1">
            <w:r w:rsidR="008F2AB4" w:rsidRPr="00FE5B6B">
              <w:rPr>
                <w:rStyle w:val="Hyperlink"/>
              </w:rPr>
              <w:t>1.1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About version control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_Toc463295833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3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AD06EB">
          <w:pPr>
            <w:pStyle w:val="TOC2"/>
            <w:rPr>
              <w:color w:val="auto"/>
            </w:rPr>
          </w:pPr>
          <w:hyperlink w:anchor="_Toc463295834" w:history="1">
            <w:r w:rsidR="008F2AB4" w:rsidRPr="00FE5B6B">
              <w:rPr>
                <w:rStyle w:val="Hyperlink"/>
              </w:rPr>
              <w:t>1.2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Git commands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_Toc463295834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3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AD06EB">
          <w:pPr>
            <w:pStyle w:val="TOC2"/>
            <w:rPr>
              <w:color w:val="auto"/>
            </w:rPr>
          </w:pPr>
          <w:hyperlink w:anchor="_Toc463295835" w:history="1">
            <w:r w:rsidR="008F2AB4" w:rsidRPr="00FE5B6B">
              <w:rPr>
                <w:rStyle w:val="Hyperlink"/>
              </w:rPr>
              <w:t>1.3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Workflow example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_Toc463295835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5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AD06EB">
          <w:pPr>
            <w:pStyle w:val="TOC1"/>
            <w:rPr>
              <w:color w:val="auto"/>
            </w:rPr>
          </w:pPr>
          <w:hyperlink w:anchor="_Toc463295836" w:history="1">
            <w:r w:rsidR="008F2AB4" w:rsidRPr="00FE5B6B">
              <w:rPr>
                <w:rStyle w:val="Hyperlink"/>
                <w:lang w:val="en-GB"/>
              </w:rPr>
              <w:t>2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  <w:lang w:val="en-GB"/>
              </w:rPr>
              <w:t>My virtual machine (MobaXterm / VNC)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_Toc463295836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6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AD06EB">
          <w:pPr>
            <w:pStyle w:val="TOC2"/>
            <w:rPr>
              <w:color w:val="auto"/>
            </w:rPr>
          </w:pPr>
          <w:hyperlink w:anchor="_Toc463295837" w:history="1">
            <w:r w:rsidR="008F2AB4" w:rsidRPr="00FE5B6B">
              <w:rPr>
                <w:rStyle w:val="Hyperlink"/>
              </w:rPr>
              <w:t>2.1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Accessing the machine trough ssh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_Toc463295837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6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AD06EB">
          <w:pPr>
            <w:pStyle w:val="TOC1"/>
            <w:rPr>
              <w:color w:val="auto"/>
            </w:rPr>
          </w:pPr>
          <w:hyperlink w:anchor="_Toc463295838" w:history="1">
            <w:r w:rsidR="008F2AB4" w:rsidRPr="00FE5B6B">
              <w:rPr>
                <w:rStyle w:val="Hyperlink"/>
                <w:lang w:val="en-GB"/>
              </w:rPr>
              <w:t>3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  <w:lang w:val="en-GB"/>
              </w:rPr>
              <w:t>Resources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_Toc463295838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7</w:t>
            </w:r>
            <w:r w:rsidR="008F2AB4">
              <w:rPr>
                <w:webHidden/>
              </w:rPr>
              <w:fldChar w:fldCharType="end"/>
            </w:r>
          </w:hyperlink>
        </w:p>
        <w:p w:rsidR="000A72FC" w:rsidRPr="00236319" w:rsidRDefault="00C961D6" w:rsidP="00A61921">
          <w:r w:rsidRPr="00A61921">
            <w:rPr>
              <w:rFonts w:cs="Arial"/>
              <w:noProof/>
              <w:lang w:val="en-GB"/>
            </w:rPr>
            <w:fldChar w:fldCharType="end"/>
          </w:r>
        </w:p>
      </w:sdtContent>
    </w:sdt>
    <w:p w:rsidR="003D04F7" w:rsidRPr="00236319" w:rsidRDefault="003D04F7" w:rsidP="007B5D94">
      <w:pPr>
        <w:pStyle w:val="NoSpacing"/>
      </w:pPr>
    </w:p>
    <w:p w:rsidR="001B19DB" w:rsidRPr="00236319" w:rsidRDefault="001B19DB" w:rsidP="00A61921">
      <w:pPr>
        <w:pStyle w:val="TOC1"/>
      </w:pPr>
      <w:r w:rsidRPr="00236319">
        <w:br w:type="page"/>
      </w:r>
    </w:p>
    <w:p w:rsidR="00282307" w:rsidRDefault="00282307" w:rsidP="00282307">
      <w:pPr>
        <w:pStyle w:val="Heading1"/>
        <w:rPr>
          <w:lang w:val="en-GB"/>
        </w:rPr>
      </w:pPr>
      <w:bookmarkStart w:id="0" w:name="_Toc463295832"/>
      <w:bookmarkStart w:id="1" w:name="_Toc462038224"/>
      <w:r>
        <w:rPr>
          <w:lang w:val="en-GB"/>
        </w:rPr>
        <w:lastRenderedPageBreak/>
        <w:t>GIT</w:t>
      </w:r>
      <w:bookmarkEnd w:id="0"/>
    </w:p>
    <w:p w:rsidR="00282307" w:rsidRDefault="00282307" w:rsidP="00282307">
      <w:pPr>
        <w:pStyle w:val="Heading2"/>
      </w:pPr>
      <w:bookmarkStart w:id="2" w:name="_Toc463295833"/>
      <w:r>
        <w:t>About version control</w:t>
      </w:r>
      <w:bookmarkEnd w:id="2"/>
    </w:p>
    <w:p w:rsidR="00282307" w:rsidRDefault="00282307" w:rsidP="00282307">
      <w:r>
        <w:t xml:space="preserve">Version control is a system that records changes to a file or set of files over time so that you can recall specific versions later. </w:t>
      </w:r>
    </w:p>
    <w:p w:rsidR="00282307" w:rsidRDefault="00282307" w:rsidP="00282307">
      <w:r>
        <w:t>Local version control / centralized version control / distributed version control.</w:t>
      </w:r>
    </w:p>
    <w:p w:rsidR="00282307" w:rsidRDefault="00282307" w:rsidP="00282307"/>
    <w:p w:rsidR="00786A3F" w:rsidRDefault="00786A3F" w:rsidP="00786A3F">
      <w:pPr>
        <w:pStyle w:val="Heading2"/>
      </w:pPr>
      <w:bookmarkStart w:id="3" w:name="_Toc463295834"/>
      <w:r>
        <w:t>Git commands</w:t>
      </w:r>
      <w:bookmarkEnd w:id="3"/>
    </w:p>
    <w:p w:rsidR="00786A3F" w:rsidRDefault="00786A3F" w:rsidP="00786A3F">
      <w:proofErr w:type="spellStart"/>
      <w:r>
        <w:t>Git</w:t>
      </w:r>
      <w:proofErr w:type="spellEnd"/>
      <w:r>
        <w:t xml:space="preserve"> is a </w:t>
      </w:r>
      <w:r w:rsidRPr="00984F8D">
        <w:t>free and open source</w:t>
      </w:r>
      <w:r>
        <w:t xml:space="preserve"> distributed version control system designed to handle everything from small to very large projects with speed and efficiency.</w:t>
      </w:r>
    </w:p>
    <w:p w:rsidR="00786A3F" w:rsidRPr="0095648A" w:rsidRDefault="00786A3F" w:rsidP="00786A3F">
      <w:pPr>
        <w:rPr>
          <w:lang w:val="en-GB"/>
        </w:rPr>
      </w:pPr>
      <w:proofErr w:type="spellStart"/>
      <w:r>
        <w:t>Git</w:t>
      </w:r>
      <w:proofErr w:type="spellEnd"/>
      <w:r>
        <w:t xml:space="preserve"> workflow:</w:t>
      </w:r>
    </w:p>
    <w:p w:rsidR="00786A3F" w:rsidRPr="0095648A" w:rsidRDefault="00786A3F" w:rsidP="00786A3F">
      <w:pPr>
        <w:rPr>
          <w:lang w:val="en-GB"/>
        </w:rPr>
      </w:pPr>
      <w:r>
        <w:rPr>
          <w:noProof/>
        </w:rPr>
        <w:drawing>
          <wp:inline distT="0" distB="0" distL="0" distR="0" wp14:anchorId="1E826AC1" wp14:editId="0C4632AD">
            <wp:extent cx="2914650" cy="3638550"/>
            <wp:effectExtent l="0" t="0" r="0" b="0"/>
            <wp:docPr id="9" name="Picture 9" descr="C:\Users\cosmini\Desktop\git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smini\Desktop\git-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Open a terminal 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Go to the folder </w:t>
      </w:r>
      <w:proofErr w:type="spellStart"/>
      <w:r>
        <w:rPr>
          <w:lang w:val="en-GB"/>
        </w:rPr>
        <w:t>ws</w:t>
      </w:r>
      <w:proofErr w:type="spellEnd"/>
      <w:r>
        <w:rPr>
          <w:lang w:val="en-GB"/>
        </w:rPr>
        <w:t xml:space="preserve"> using the command line: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rFonts w:cstheme="minorHAnsi"/>
          <w:b/>
          <w:color w:val="auto"/>
          <w:lang w:val="en-GB"/>
        </w:rPr>
      </w:pPr>
      <w:r>
        <w:rPr>
          <w:rFonts w:ascii="Verdana" w:hAnsi="Verdana"/>
          <w:b/>
          <w:color w:val="auto"/>
          <w:lang w:val="en-GB"/>
        </w:rPr>
        <w:t xml:space="preserve"> </w:t>
      </w:r>
      <w:r w:rsidRPr="0097412D">
        <w:rPr>
          <w:rFonts w:cstheme="minorHAnsi"/>
          <w:b/>
          <w:color w:val="auto"/>
          <w:lang w:val="en-GB"/>
        </w:rPr>
        <w:t>cd ~/</w:t>
      </w:r>
      <w:proofErr w:type="spellStart"/>
      <w:r w:rsidRPr="0097412D">
        <w:rPr>
          <w:rFonts w:cstheme="minorHAnsi"/>
          <w:b/>
          <w:color w:val="auto"/>
          <w:lang w:val="en-GB"/>
        </w:rPr>
        <w:t>ws</w:t>
      </w:r>
      <w:proofErr w:type="spellEnd"/>
      <w:r w:rsidRPr="0097412D">
        <w:rPr>
          <w:rFonts w:cstheme="minorHAnsi"/>
          <w:b/>
          <w:color w:val="auto"/>
          <w:lang w:val="en-GB"/>
        </w:rPr>
        <w:t xml:space="preserve">  </w:t>
      </w:r>
    </w:p>
    <w:p w:rsidR="00786A3F" w:rsidRPr="0097412D" w:rsidRDefault="00786A3F" w:rsidP="00786A3F">
      <w:pPr>
        <w:pStyle w:val="ListParagraph"/>
        <w:numPr>
          <w:ilvl w:val="0"/>
          <w:numId w:val="0"/>
        </w:numPr>
        <w:ind w:left="720"/>
        <w:rPr>
          <w:rFonts w:cstheme="minorHAnsi"/>
          <w:b/>
          <w:color w:val="auto"/>
          <w:lang w:val="en-GB"/>
        </w:rPr>
      </w:pPr>
      <w:r>
        <w:rPr>
          <w:rFonts w:cstheme="minorHAnsi"/>
          <w:b/>
          <w:noProof/>
          <w:color w:val="auto"/>
        </w:rPr>
        <w:lastRenderedPageBreak/>
        <w:drawing>
          <wp:inline distT="0" distB="0" distL="0" distR="0" wp14:anchorId="7C12D20A" wp14:editId="7910B680">
            <wp:extent cx="60102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Inside the folder clone your project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97412D">
        <w:rPr>
          <w:b/>
          <w:lang w:val="en-GB"/>
        </w:rPr>
        <w:t>git clone</w:t>
      </w:r>
      <w:r>
        <w:rPr>
          <w:b/>
          <w:lang w:val="en-GB"/>
        </w:rPr>
        <w:t xml:space="preserve"> [</w:t>
      </w:r>
      <w:proofErr w:type="spellStart"/>
      <w:r>
        <w:rPr>
          <w:b/>
          <w:lang w:val="en-GB"/>
        </w:rPr>
        <w:t>url</w:t>
      </w:r>
      <w:proofErr w:type="spellEnd"/>
      <w:r>
        <w:rPr>
          <w:b/>
          <w:lang w:val="en-GB"/>
        </w:rPr>
        <w:t>]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 folder with the repository has been created. Go inside the folder using the cd command:</w:t>
      </w:r>
    </w:p>
    <w:p w:rsidR="00786A3F" w:rsidRPr="00FC70C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FC70CF">
        <w:rPr>
          <w:b/>
          <w:lang w:val="en-GB"/>
        </w:rPr>
        <w:t xml:space="preserve">cd </w:t>
      </w:r>
      <w:proofErr w:type="spellStart"/>
      <w:r w:rsidRPr="00FC70CF">
        <w:rPr>
          <w:b/>
          <w:lang w:val="en-GB"/>
        </w:rPr>
        <w:t>git_demo_project</w:t>
      </w:r>
      <w:proofErr w:type="spellEnd"/>
      <w:r w:rsidRPr="00FC70CF">
        <w:rPr>
          <w:b/>
          <w:lang w:val="en-GB"/>
        </w:rPr>
        <w:t xml:space="preserve"> </w:t>
      </w:r>
    </w:p>
    <w:p w:rsidR="00786A3F" w:rsidRPr="006C5D49" w:rsidRDefault="00AB48C6" w:rsidP="006C5D4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Change</w:t>
      </w:r>
      <w:r w:rsidR="00786A3F">
        <w:rPr>
          <w:lang w:val="en-GB"/>
        </w:rPr>
        <w:t xml:space="preserve"> </w:t>
      </w:r>
      <w:r w:rsidR="006C5D49">
        <w:rPr>
          <w:lang w:val="en-GB"/>
        </w:rPr>
        <w:t xml:space="preserve">file content 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the project folder create a new file with your name and the extension .</w:t>
      </w:r>
      <w:proofErr w:type="gramStart"/>
      <w:r>
        <w:rPr>
          <w:lang w:val="en-GB"/>
        </w:rPr>
        <w:t>txt :</w:t>
      </w:r>
      <w:proofErr w:type="gramEnd"/>
      <w:r>
        <w:rPr>
          <w:lang w:val="en-GB"/>
        </w:rPr>
        <w:t xml:space="preserve"> [</w:t>
      </w:r>
      <w:proofErr w:type="spellStart"/>
      <w:r>
        <w:rPr>
          <w:lang w:val="en-GB"/>
        </w:rPr>
        <w:t>your_name</w:t>
      </w:r>
      <w:proofErr w:type="spellEnd"/>
      <w:r>
        <w:rPr>
          <w:lang w:val="en-GB"/>
        </w:rPr>
        <w:t>].txt. Add some text inside and save it.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order to see the files that you have modified just execute the git status command: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B47220">
        <w:rPr>
          <w:b/>
          <w:lang w:val="en-GB"/>
        </w:rPr>
        <w:t>git status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next step is to add </w:t>
      </w:r>
      <w:r w:rsidR="008F1F8F">
        <w:rPr>
          <w:lang w:val="en-GB"/>
        </w:rPr>
        <w:t>the modified files to the staging</w:t>
      </w:r>
      <w:r>
        <w:rPr>
          <w:lang w:val="en-GB"/>
        </w:rPr>
        <w:t xml:space="preserve"> </w:t>
      </w:r>
      <w:r w:rsidR="008F1F8F">
        <w:rPr>
          <w:lang w:val="en-GB"/>
        </w:rPr>
        <w:t>area</w:t>
      </w:r>
      <w:r>
        <w:rPr>
          <w:lang w:val="en-GB"/>
        </w:rPr>
        <w:t>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B47220">
        <w:rPr>
          <w:b/>
          <w:lang w:val="en-GB"/>
        </w:rPr>
        <w:t>git add [your_name].txt</w:t>
      </w:r>
    </w:p>
    <w:p w:rsidR="00786A3F" w:rsidRPr="00B47220" w:rsidRDefault="00786A3F" w:rsidP="00786A3F">
      <w:pPr>
        <w:pStyle w:val="ListParagraph"/>
        <w:numPr>
          <w:ilvl w:val="0"/>
          <w:numId w:val="0"/>
        </w:numPr>
        <w:ind w:left="720"/>
        <w:rPr>
          <w:lang w:val="en-GB"/>
        </w:rPr>
      </w:pPr>
      <w:r w:rsidRPr="00B47220">
        <w:rPr>
          <w:lang w:val="en-GB"/>
        </w:rPr>
        <w:t xml:space="preserve">In </w:t>
      </w:r>
      <w:r>
        <w:rPr>
          <w:lang w:val="en-GB"/>
        </w:rPr>
        <w:t xml:space="preserve">case you want to add all files just use the “.” instead of the file name </w:t>
      </w:r>
      <w:proofErr w:type="gramStart"/>
      <w:r>
        <w:rPr>
          <w:lang w:val="en-GB"/>
        </w:rPr>
        <w:t xml:space="preserve">( </w:t>
      </w:r>
      <w:r w:rsidRPr="00316835">
        <w:rPr>
          <w:b/>
          <w:lang w:val="en-GB"/>
        </w:rPr>
        <w:t>git</w:t>
      </w:r>
      <w:proofErr w:type="gramEnd"/>
      <w:r w:rsidRPr="00316835">
        <w:rPr>
          <w:b/>
          <w:lang w:val="en-GB"/>
        </w:rPr>
        <w:t xml:space="preserve"> add .</w:t>
      </w:r>
      <w:r>
        <w:rPr>
          <w:lang w:val="en-GB"/>
        </w:rPr>
        <w:t xml:space="preserve"> )</w:t>
      </w:r>
    </w:p>
    <w:p w:rsidR="00786A3F" w:rsidRDefault="00A82BC3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</w:t>
      </w:r>
      <w:r w:rsidR="00786A3F">
        <w:rPr>
          <w:lang w:val="en-GB"/>
        </w:rPr>
        <w:t>ommit</w:t>
      </w:r>
      <w:r>
        <w:rPr>
          <w:lang w:val="en-GB"/>
        </w:rPr>
        <w:t xml:space="preserve"> your changes into your repository</w:t>
      </w:r>
      <w:r w:rsidR="00786A3F">
        <w:rPr>
          <w:lang w:val="en-GB"/>
        </w:rPr>
        <w:t>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316835">
        <w:rPr>
          <w:b/>
          <w:lang w:val="en-GB"/>
        </w:rPr>
        <w:t>git commit –m “[Your name]: [a specific message for what has been changed]”</w:t>
      </w:r>
    </w:p>
    <w:p w:rsidR="0018200D" w:rsidRDefault="0018200D" w:rsidP="00786A3F">
      <w:pPr>
        <w:pStyle w:val="ListParagraph"/>
        <w:numPr>
          <w:ilvl w:val="0"/>
          <w:numId w:val="0"/>
        </w:numPr>
        <w:ind w:left="720"/>
        <w:rPr>
          <w:lang w:val="en-GB"/>
        </w:rPr>
      </w:pPr>
      <w:proofErr w:type="spellStart"/>
      <w:r>
        <w:rPr>
          <w:lang w:val="en-GB"/>
        </w:rPr>
        <w:t>Obs</w:t>
      </w:r>
      <w:proofErr w:type="spellEnd"/>
      <w:r>
        <w:rPr>
          <w:lang w:val="en-GB"/>
        </w:rPr>
        <w:t>: git will notice if your project is not up to date</w:t>
      </w:r>
    </w:p>
    <w:p w:rsidR="00786A3F" w:rsidRDefault="00E15223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order to avoid conflicts you need to pull changes before </w:t>
      </w:r>
      <w:proofErr w:type="spellStart"/>
      <w:r>
        <w:rPr>
          <w:lang w:val="en-GB"/>
        </w:rPr>
        <w:t>commiting</w:t>
      </w:r>
      <w:proofErr w:type="spellEnd"/>
      <w:r>
        <w:rPr>
          <w:lang w:val="en-GB"/>
        </w:rPr>
        <w:t xml:space="preserve"> your code (best practice). </w:t>
      </w:r>
      <w:r w:rsidR="00786A3F">
        <w:rPr>
          <w:lang w:val="en-GB"/>
        </w:rPr>
        <w:t xml:space="preserve">To get the </w:t>
      </w:r>
      <w:r>
        <w:rPr>
          <w:lang w:val="en-GB"/>
        </w:rPr>
        <w:t xml:space="preserve">latest </w:t>
      </w:r>
      <w:r w:rsidR="00786A3F">
        <w:rPr>
          <w:lang w:val="en-GB"/>
        </w:rPr>
        <w:t xml:space="preserve">changes use the command: </w:t>
      </w:r>
    </w:p>
    <w:p w:rsidR="00786A3F" w:rsidRPr="0018200D" w:rsidRDefault="00786A3F" w:rsidP="0018200D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316835">
        <w:rPr>
          <w:b/>
          <w:lang w:val="en-GB"/>
        </w:rPr>
        <w:t>git pull</w:t>
      </w:r>
    </w:p>
    <w:p w:rsidR="00786A3F" w:rsidRPr="00A01536" w:rsidRDefault="00786A3F" w:rsidP="00A015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 send the changes </w:t>
      </w:r>
      <w:r w:rsidR="00842629">
        <w:rPr>
          <w:lang w:val="en-GB"/>
        </w:rPr>
        <w:t>into your repository,</w:t>
      </w:r>
      <w:r>
        <w:rPr>
          <w:lang w:val="en-GB"/>
        </w:rPr>
        <w:t xml:space="preserve"> use the command:</w:t>
      </w:r>
      <w:r w:rsidR="00A01536">
        <w:rPr>
          <w:lang w:val="en-GB"/>
        </w:rPr>
        <w:br/>
      </w:r>
      <w:r w:rsidRPr="00A01536">
        <w:rPr>
          <w:b/>
          <w:lang w:val="en-GB"/>
        </w:rPr>
        <w:t>git push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Now all the changes are </w:t>
      </w:r>
      <w:r w:rsidR="00A01536">
        <w:rPr>
          <w:lang w:val="en-GB"/>
        </w:rPr>
        <w:t>in the repository</w:t>
      </w:r>
      <w:r>
        <w:rPr>
          <w:lang w:val="en-GB"/>
        </w:rPr>
        <w:t xml:space="preserve"> and other developers from the project will be able to see them.</w:t>
      </w:r>
    </w:p>
    <w:p w:rsidR="00786A3F" w:rsidRPr="00786A3F" w:rsidRDefault="00786A3F" w:rsidP="00786A3F">
      <w:pPr>
        <w:rPr>
          <w:lang w:val="en-GB"/>
        </w:rPr>
      </w:pPr>
    </w:p>
    <w:p w:rsidR="00786A3F" w:rsidRPr="00786A3F" w:rsidRDefault="00786A3F" w:rsidP="00786A3F">
      <w:pPr>
        <w:pStyle w:val="Heading2"/>
      </w:pPr>
      <w:bookmarkStart w:id="4" w:name="_Toc463295835"/>
      <w:r>
        <w:lastRenderedPageBreak/>
        <w:t>Workflow example</w:t>
      </w:r>
      <w:bookmarkEnd w:id="4"/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 xml:space="preserve">When a new unit of work is started, either a JIRA issue is created or an existing issue is taken. 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A new local branch is created from fresh master. Branch name starts with an issue number and contains a short summary of issue, dash-separated. For example, for issue IMCMD-628 the new branch is created as follows: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-b 0628-measurements-no-scale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--set-upstream origin 0628-measurements-no-scale</w:t>
      </w:r>
    </w:p>
    <w:p w:rsidR="005959A0" w:rsidRPr="00BA57B4" w:rsidRDefault="005959A0" w:rsidP="005959A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Having ID first and sound summary will help you and others later.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Developer works on his branch committing locally and occasionally pushing to central repo.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fix some stuff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add .</w:t>
      </w:r>
      <w:proofErr w:type="gramEnd"/>
      <w:r>
        <w:rPr>
          <w:rStyle w:val="HTMLCode"/>
        </w:rPr>
        <w:t xml:space="preserve"> </w:t>
      </w:r>
      <w:r>
        <w:rPr>
          <w:rStyle w:val="o"/>
          <w:rFonts w:eastAsiaTheme="majorEastAsia"/>
        </w:rPr>
        <w:t>&amp;&amp;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</w:t>
      </w:r>
      <w:r>
        <w:rPr>
          <w:rStyle w:val="s2"/>
          <w:rFonts w:eastAsiaTheme="majorEastAsia"/>
        </w:rPr>
        <w:t>"IMCMD-628 fixed some stuff"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add some new stuff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add .</w:t>
      </w:r>
      <w:proofErr w:type="gramEnd"/>
      <w:r>
        <w:rPr>
          <w:rStyle w:val="HTMLCode"/>
        </w:rPr>
        <w:t xml:space="preserve"> </w:t>
      </w:r>
      <w:r>
        <w:rPr>
          <w:rStyle w:val="o"/>
          <w:rFonts w:eastAsiaTheme="majorEastAsia"/>
        </w:rPr>
        <w:t>&amp;&amp;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</w:t>
      </w:r>
      <w:r>
        <w:rPr>
          <w:rStyle w:val="s2"/>
          <w:rFonts w:eastAsiaTheme="majorEastAsia"/>
        </w:rPr>
        <w:t>"IMCMD-628 added some new stuff"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share the awesomeness with the world!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Developer merges changes from master on regular basis in order to integrate with others' work and make final merge smaller and easier: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master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0628-measurements-no-scale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rebase master</w:t>
      </w:r>
    </w:p>
    <w:p w:rsidR="005959A0" w:rsidRPr="00CC1FEE" w:rsidRDefault="005959A0" w:rsidP="005959A0">
      <w:pPr>
        <w:pStyle w:val="NormalWeb"/>
        <w:ind w:left="720"/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We prefer rebasing because it puts developer's changes on top of the history (and doesn't create additional "merge commit"). Merge can be used instead of rebase. The difference is described </w:t>
      </w:r>
      <w:hyperlink r:id="rId13" w:tgtFrame="_blank" w:history="1">
        <w:r w:rsidRPr="00CC1FEE">
          <w:rPr>
            <w:rStyle w:val="Hyperlink"/>
            <w:rFonts w:cstheme="minorHAnsi"/>
          </w:rPr>
          <w:t>here</w:t>
        </w:r>
      </w:hyperlink>
      <w:r w:rsidRPr="00CC1FEE">
        <w:rPr>
          <w:rFonts w:asciiTheme="minorHAnsi" w:hAnsiTheme="minorHAnsi" w:cstheme="minorHAnsi"/>
        </w:rPr>
        <w:t xml:space="preserve">. </w:t>
      </w:r>
    </w:p>
    <w:p w:rsidR="005959A0" w:rsidRPr="00CC1FEE" w:rsidRDefault="005959A0" w:rsidP="005959A0">
      <w:pPr>
        <w:pStyle w:val="NormalWeb"/>
        <w:ind w:left="720"/>
        <w:rPr>
          <w:rFonts w:asciiTheme="minorHAnsi" w:hAnsiTheme="minorHAnsi" w:cstheme="minorHAnsi"/>
        </w:rPr>
      </w:pPr>
      <w:r w:rsidRPr="00CC1FEE">
        <w:rPr>
          <w:rStyle w:val="Strong"/>
          <w:rFonts w:cstheme="minorHAnsi"/>
        </w:rPr>
        <w:t>Note that rebasing rewrites the local history, so you should be aware of that</w:t>
      </w:r>
      <w:r w:rsidRPr="00CC1FEE">
        <w:rPr>
          <w:rFonts w:asciiTheme="minorHAnsi" w:hAnsiTheme="minorHAnsi" w:cstheme="minorHAnsi"/>
        </w:rPr>
        <w:t xml:space="preserve"> </w:t>
      </w:r>
    </w:p>
    <w:p w:rsidR="005959A0" w:rsidRPr="00CC1FEE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After the work is done, developer rebases on master once again and pushes the result. </w:t>
      </w:r>
    </w:p>
    <w:p w:rsidR="005959A0" w:rsidRPr="00CC1FEE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Right before opening the merge request, developer renames the branch on the server to start with </w:t>
      </w:r>
      <w:proofErr w:type="spellStart"/>
      <w:r w:rsidRPr="00CC1FEE">
        <w:rPr>
          <w:rStyle w:val="HTMLCode"/>
          <w:rFonts w:asciiTheme="minorHAnsi" w:hAnsiTheme="minorHAnsi" w:cstheme="minorHAnsi"/>
        </w:rPr>
        <w:t>mr</w:t>
      </w:r>
      <w:proofErr w:type="spellEnd"/>
      <w:r w:rsidRPr="00CC1FEE">
        <w:rPr>
          <w:rStyle w:val="HTMLCode"/>
          <w:rFonts w:asciiTheme="minorHAnsi" w:hAnsiTheme="minorHAnsi" w:cstheme="minorHAnsi"/>
        </w:rPr>
        <w:t>-</w:t>
      </w:r>
      <w:r w:rsidRPr="00CC1FEE">
        <w:rPr>
          <w:rFonts w:asciiTheme="minorHAnsi" w:hAnsiTheme="minorHAnsi" w:cstheme="minorHAnsi"/>
        </w:rPr>
        <w:t xml:space="preserve">. This is done so that </w:t>
      </w:r>
      <w:proofErr w:type="spellStart"/>
      <w:r w:rsidRPr="00CC1FEE">
        <w:rPr>
          <w:rFonts w:asciiTheme="minorHAnsi" w:hAnsiTheme="minorHAnsi" w:cstheme="minorHAnsi"/>
        </w:rPr>
        <w:t>GitLab</w:t>
      </w:r>
      <w:proofErr w:type="spellEnd"/>
      <w:r w:rsidRPr="00CC1FEE">
        <w:rPr>
          <w:rFonts w:asciiTheme="minorHAnsi" w:hAnsiTheme="minorHAnsi" w:cstheme="minorHAnsi"/>
        </w:rPr>
        <w:t xml:space="preserve"> CI can pick up and build that branch (by default only </w:t>
      </w:r>
      <w:r w:rsidRPr="00CC1FEE">
        <w:rPr>
          <w:rStyle w:val="HTMLCode"/>
          <w:rFonts w:asciiTheme="minorHAnsi" w:hAnsiTheme="minorHAnsi" w:cstheme="minorHAnsi"/>
        </w:rPr>
        <w:t>master</w:t>
      </w:r>
      <w:r w:rsidRPr="00CC1FEE">
        <w:rPr>
          <w:rFonts w:asciiTheme="minorHAnsi" w:hAnsiTheme="minorHAnsi" w:cstheme="minorHAnsi"/>
        </w:rPr>
        <w:t xml:space="preserve">, </w:t>
      </w:r>
      <w:r w:rsidRPr="00CC1FEE">
        <w:rPr>
          <w:rStyle w:val="HTMLCode"/>
          <w:rFonts w:asciiTheme="minorHAnsi" w:hAnsiTheme="minorHAnsi" w:cstheme="minorHAnsi"/>
        </w:rPr>
        <w:t>master-*</w:t>
      </w:r>
      <w:r w:rsidRPr="00CC1FEE">
        <w:rPr>
          <w:rFonts w:asciiTheme="minorHAnsi" w:hAnsiTheme="minorHAnsi" w:cstheme="minorHAnsi"/>
        </w:rPr>
        <w:t xml:space="preserve"> and </w:t>
      </w:r>
      <w:proofErr w:type="spellStart"/>
      <w:r w:rsidRPr="00CC1FEE">
        <w:rPr>
          <w:rStyle w:val="HTMLCode"/>
          <w:rFonts w:asciiTheme="minorHAnsi" w:hAnsiTheme="minorHAnsi" w:cstheme="minorHAnsi"/>
        </w:rPr>
        <w:t>mr</w:t>
      </w:r>
      <w:proofErr w:type="spellEnd"/>
      <w:r w:rsidRPr="00CC1FEE">
        <w:rPr>
          <w:rStyle w:val="HTMLCode"/>
          <w:rFonts w:asciiTheme="minorHAnsi" w:hAnsiTheme="minorHAnsi" w:cstheme="minorHAnsi"/>
        </w:rPr>
        <w:t>-*</w:t>
      </w:r>
      <w:r w:rsidRPr="00CC1FEE">
        <w:rPr>
          <w:rFonts w:asciiTheme="minorHAnsi" w:hAnsiTheme="minorHAnsi" w:cstheme="minorHAnsi"/>
        </w:rPr>
        <w:t xml:space="preserve"> branches are built by CI).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-u origin 0628-measurements-no-scale:mr-0628-measurements-no-scale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lastRenderedPageBreak/>
        <w:t xml:space="preserve">A new merge request is opened on </w:t>
      </w:r>
      <w:proofErr w:type="spellStart"/>
      <w:r w:rsidRPr="002B141B">
        <w:rPr>
          <w:rFonts w:asciiTheme="minorHAnsi" w:hAnsiTheme="minorHAnsi" w:cstheme="minorHAnsi"/>
          <w:sz w:val="22"/>
          <w:szCs w:val="22"/>
        </w:rPr>
        <w:t>GitLab</w:t>
      </w:r>
      <w:proofErr w:type="spellEnd"/>
      <w:r w:rsidRPr="002B141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>Any changes required by reviewers are pushed to the upstream task branch.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 xml:space="preserve">After MR is complete, changes are merged to </w:t>
      </w:r>
      <w:r w:rsidRPr="002B141B">
        <w:rPr>
          <w:rStyle w:val="HTMLCode"/>
          <w:rFonts w:asciiTheme="minorHAnsi" w:hAnsiTheme="minorHAnsi" w:cstheme="minorHAnsi"/>
          <w:sz w:val="22"/>
          <w:szCs w:val="22"/>
        </w:rPr>
        <w:t>master</w:t>
      </w:r>
      <w:r w:rsidRPr="002B141B">
        <w:rPr>
          <w:rFonts w:asciiTheme="minorHAnsi" w:hAnsiTheme="minorHAnsi" w:cstheme="minorHAnsi"/>
          <w:sz w:val="22"/>
          <w:szCs w:val="22"/>
        </w:rPr>
        <w:t xml:space="preserve"> by one of the code guards.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>The issue may now be resolved.</w:t>
      </w:r>
    </w:p>
    <w:p w:rsidR="00A94696" w:rsidRPr="00A94696" w:rsidRDefault="00A94696" w:rsidP="00A94696">
      <w:pPr>
        <w:rPr>
          <w:lang w:val="en-GB"/>
        </w:rPr>
      </w:pPr>
    </w:p>
    <w:p w:rsidR="00282307" w:rsidRPr="00A94696" w:rsidRDefault="00D770CF" w:rsidP="00891299">
      <w:pPr>
        <w:pStyle w:val="Heading1"/>
        <w:rPr>
          <w:lang w:val="en-GB"/>
        </w:rPr>
      </w:pPr>
      <w:bookmarkStart w:id="5" w:name="_Toc463295836"/>
      <w:r w:rsidRPr="00A94696">
        <w:rPr>
          <w:lang w:val="en-GB"/>
        </w:rPr>
        <w:t>My virtual machine (</w:t>
      </w:r>
      <w:proofErr w:type="spellStart"/>
      <w:r w:rsidRPr="00A94696">
        <w:rPr>
          <w:lang w:val="en-GB"/>
        </w:rPr>
        <w:t>MobaXterm</w:t>
      </w:r>
      <w:proofErr w:type="spellEnd"/>
      <w:r w:rsidR="005306B8">
        <w:rPr>
          <w:lang w:val="en-GB"/>
        </w:rPr>
        <w:t xml:space="preserve"> / VNC</w:t>
      </w:r>
      <w:r w:rsidRPr="00A94696">
        <w:rPr>
          <w:lang w:val="en-GB"/>
        </w:rPr>
        <w:t>)</w:t>
      </w:r>
      <w:bookmarkEnd w:id="5"/>
    </w:p>
    <w:p w:rsidR="00282307" w:rsidRDefault="00282307" w:rsidP="00282307">
      <w:pPr>
        <w:pStyle w:val="Heading2"/>
      </w:pPr>
      <w:bookmarkStart w:id="6" w:name="_Toc462073897"/>
      <w:bookmarkStart w:id="7" w:name="_Toc463295837"/>
      <w:r>
        <w:t xml:space="preserve">Accessing the machine trough </w:t>
      </w:r>
      <w:proofErr w:type="spellStart"/>
      <w:r>
        <w:t>ssh</w:t>
      </w:r>
      <w:bookmarkEnd w:id="6"/>
      <w:bookmarkEnd w:id="7"/>
      <w:proofErr w:type="spellEnd"/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MobaXterm</w:t>
      </w:r>
      <w:proofErr w:type="spellEnd"/>
      <w:r>
        <w:rPr>
          <w:lang w:val="en-GB"/>
        </w:rPr>
        <w:t xml:space="preserve"> from the desktop</w:t>
      </w: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 new session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113649DC" wp14:editId="6ABC2C0D">
            <wp:extent cx="3840480" cy="1188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On the SSH tab add your virtual machine IP Address, click on specify username and add your username. The required information can be found on the paper that you received.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FF2D23A" wp14:editId="3177DD4D">
            <wp:extent cx="60102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After you click ok a terminal will open and you will be asked for your password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71B1D5" wp14:editId="4AC01092">
            <wp:extent cx="35814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You are now connected to your virtual machine</w:t>
      </w:r>
    </w:p>
    <w:p w:rsidR="00665626" w:rsidRDefault="00282307" w:rsidP="00B76F40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54882DC" wp14:editId="09D11940">
            <wp:extent cx="60102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40" w:rsidRDefault="00B76F40" w:rsidP="00B76F40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3D04F4" w:rsidRDefault="003D04F4" w:rsidP="003D04F4">
      <w:pPr>
        <w:pStyle w:val="Heading2"/>
      </w:pPr>
      <w:r>
        <w:t xml:space="preserve">Accessing the machine trough </w:t>
      </w:r>
      <w:proofErr w:type="spellStart"/>
      <w:r>
        <w:t>vnc</w:t>
      </w:r>
      <w:proofErr w:type="spellEnd"/>
    </w:p>
    <w:p w:rsidR="003D04F4" w:rsidRDefault="003D04F4" w:rsidP="003D04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Using the already existing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connection, start </w:t>
      </w:r>
      <w:proofErr w:type="spellStart"/>
      <w:r>
        <w:rPr>
          <w:lang w:val="en-GB"/>
        </w:rPr>
        <w:t>vncserver</w:t>
      </w:r>
      <w:proofErr w:type="spellEnd"/>
      <w:r>
        <w:rPr>
          <w:lang w:val="en-GB"/>
        </w:rPr>
        <w:t xml:space="preserve"> process on your machine</w:t>
      </w:r>
    </w:p>
    <w:p w:rsidR="003D04F4" w:rsidRPr="003D04F4" w:rsidRDefault="003D04F4" w:rsidP="003D04F4">
      <w:pPr>
        <w:pStyle w:val="ListParagraph"/>
        <w:numPr>
          <w:ilvl w:val="0"/>
          <w:numId w:val="0"/>
        </w:numPr>
        <w:ind w:left="1080"/>
        <w:rPr>
          <w:b/>
          <w:lang w:val="en-GB"/>
        </w:rPr>
      </w:pPr>
      <w:proofErr w:type="spellStart"/>
      <w:r w:rsidRPr="003D04F4">
        <w:rPr>
          <w:b/>
          <w:lang w:val="en-GB"/>
        </w:rPr>
        <w:t>vncserver</w:t>
      </w:r>
      <w:proofErr w:type="spellEnd"/>
      <w:r w:rsidRPr="003D04F4">
        <w:rPr>
          <w:b/>
          <w:lang w:val="en-GB"/>
        </w:rPr>
        <w:t xml:space="preserve"> -geometry 1024x768</w:t>
      </w:r>
    </w:p>
    <w:p w:rsidR="003D04F4" w:rsidRPr="003D04F4" w:rsidRDefault="003D04F4" w:rsidP="003D04F4">
      <w:pPr>
        <w:pStyle w:val="ListParagraph"/>
        <w:numPr>
          <w:ilvl w:val="0"/>
          <w:numId w:val="0"/>
        </w:numPr>
        <w:ind w:left="1080"/>
        <w:rPr>
          <w:lang w:val="en-GB"/>
        </w:rPr>
      </w:pPr>
      <w:r>
        <w:rPr>
          <w:lang w:val="en-GB"/>
        </w:rPr>
        <w:t xml:space="preserve">A new virtual </w:t>
      </w:r>
      <w:proofErr w:type="spellStart"/>
      <w:r>
        <w:rPr>
          <w:lang w:val="en-GB"/>
        </w:rPr>
        <w:t>descktop</w:t>
      </w:r>
      <w:proofErr w:type="spellEnd"/>
      <w:r>
        <w:rPr>
          <w:lang w:val="en-GB"/>
        </w:rPr>
        <w:t xml:space="preserve"> will be created. Check the output of the command for the id of the new virtual desktop connected. (example cs-cloud:2)</w:t>
      </w:r>
    </w:p>
    <w:p w:rsidR="003D04F4" w:rsidRDefault="003D04F4" w:rsidP="003D04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From </w:t>
      </w:r>
      <w:proofErr w:type="spellStart"/>
      <w:r>
        <w:rPr>
          <w:lang w:val="en-GB"/>
        </w:rPr>
        <w:t>mobaxterm</w:t>
      </w:r>
      <w:proofErr w:type="spellEnd"/>
      <w:r>
        <w:rPr>
          <w:lang w:val="en-GB"/>
        </w:rPr>
        <w:t xml:space="preserve"> select Session -&gt; </w:t>
      </w:r>
      <w:proofErr w:type="spellStart"/>
      <w:r>
        <w:rPr>
          <w:lang w:val="en-GB"/>
        </w:rPr>
        <w:t>vnc</w:t>
      </w:r>
      <w:proofErr w:type="spellEnd"/>
    </w:p>
    <w:p w:rsidR="00553F20" w:rsidRDefault="003D04F4" w:rsidP="00553F2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Enter the IP address follo</w:t>
      </w:r>
      <w:r w:rsidR="00553F20">
        <w:rPr>
          <w:lang w:val="en-GB"/>
        </w:rPr>
        <w:t xml:space="preserve">wed by the virtual desktop number generated by </w:t>
      </w:r>
      <w:proofErr w:type="spellStart"/>
      <w:r w:rsidR="00553F20">
        <w:rPr>
          <w:lang w:val="en-GB"/>
        </w:rPr>
        <w:t>vncserver</w:t>
      </w:r>
      <w:proofErr w:type="spellEnd"/>
      <w:r w:rsidR="00553F20">
        <w:rPr>
          <w:lang w:val="en-GB"/>
        </w:rPr>
        <w:t xml:space="preserve"> command.</w:t>
      </w:r>
    </w:p>
    <w:p w:rsidR="00553F20" w:rsidRPr="00553F20" w:rsidRDefault="00553F20" w:rsidP="00553F20">
      <w:pPr>
        <w:ind w:left="720"/>
        <w:rPr>
          <w:lang w:val="en-GB"/>
        </w:rPr>
      </w:pPr>
      <w:r>
        <w:rPr>
          <w:lang w:val="en-GB"/>
        </w:rPr>
        <w:t>For example, to connect to the virtual display generated bellow you can use: 172.16.254.49:2</w:t>
      </w:r>
    </w:p>
    <w:p w:rsidR="00553F20" w:rsidRPr="00553F20" w:rsidRDefault="00553F20" w:rsidP="00553F20">
      <w:pPr>
        <w:ind w:left="720"/>
        <w:rPr>
          <w:lang w:val="en-GB"/>
        </w:rPr>
      </w:pPr>
      <w:r w:rsidRPr="00553F20">
        <w:rPr>
          <w:noProof/>
        </w:rPr>
        <w:drawing>
          <wp:inline distT="0" distB="0" distL="0" distR="0">
            <wp:extent cx="4476750" cy="923925"/>
            <wp:effectExtent l="0" t="0" r="0" b="9525"/>
            <wp:docPr id="1" name="Picture 1" descr="C:\Users\ccosariu\Desktop\vnc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osariu\Desktop\vncserv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20" w:rsidRPr="00665626" w:rsidRDefault="00553F20" w:rsidP="003D04F4">
      <w:pPr>
        <w:pStyle w:val="ListParagraph"/>
        <w:numPr>
          <w:ilvl w:val="0"/>
          <w:numId w:val="9"/>
        </w:numPr>
        <w:rPr>
          <w:lang w:val="en-GB"/>
        </w:rPr>
      </w:pPr>
    </w:p>
    <w:p w:rsidR="00EF40FB" w:rsidRDefault="00665626" w:rsidP="00EF40FB">
      <w:pPr>
        <w:pStyle w:val="Heading1"/>
        <w:rPr>
          <w:lang w:val="en-GB"/>
        </w:rPr>
      </w:pPr>
      <w:bookmarkStart w:id="8" w:name="_Toc463295838"/>
      <w:bookmarkEnd w:id="1"/>
      <w:r>
        <w:rPr>
          <w:lang w:val="en-GB"/>
        </w:rPr>
        <w:t>Resources</w:t>
      </w:r>
      <w:bookmarkEnd w:id="8"/>
    </w:p>
    <w:p w:rsidR="00A13FAA" w:rsidRDefault="00AD06EB" w:rsidP="00EF40FB">
      <w:pPr>
        <w:rPr>
          <w:rStyle w:val="Hyperlink"/>
          <w:rFonts w:cstheme="minorHAnsi"/>
          <w:lang w:val="en-GB"/>
        </w:rPr>
      </w:pPr>
      <w:hyperlink r:id="rId19" w:history="1">
        <w:r w:rsidR="00EF40FB" w:rsidRPr="006C7A4D">
          <w:rPr>
            <w:rStyle w:val="Hyperlink"/>
            <w:rFonts w:cstheme="minorHAnsi"/>
            <w:lang w:val="en-GB"/>
          </w:rPr>
          <w:t>https://git-scm.com/</w:t>
        </w:r>
      </w:hyperlink>
    </w:p>
    <w:p w:rsidR="00A13FAA" w:rsidRDefault="00AD06EB" w:rsidP="00C46ABC">
      <w:pPr>
        <w:rPr>
          <w:rStyle w:val="Hyperlink"/>
          <w:rFonts w:cstheme="minorHAnsi"/>
          <w:lang w:val="en-GB"/>
        </w:rPr>
      </w:pPr>
      <w:hyperlink r:id="rId20" w:history="1">
        <w:r w:rsidR="00EF40FB" w:rsidRPr="006C7A4D">
          <w:rPr>
            <w:rStyle w:val="Hyperlink"/>
            <w:rFonts w:cstheme="minorHAnsi"/>
            <w:lang w:val="en-GB"/>
          </w:rPr>
          <w:t>https://tortoisegit.org/</w:t>
        </w:r>
      </w:hyperlink>
    </w:p>
    <w:p w:rsidR="00A13FAA" w:rsidRDefault="00AD06EB" w:rsidP="00A13FAA">
      <w:pPr>
        <w:rPr>
          <w:rStyle w:val="Hyperlink"/>
          <w:rFonts w:cstheme="minorHAnsi"/>
        </w:rPr>
      </w:pPr>
      <w:hyperlink r:id="rId21" w:history="1">
        <w:r w:rsidR="007526E9" w:rsidRPr="006C7A4D">
          <w:rPr>
            <w:rStyle w:val="Hyperlink"/>
            <w:rFonts w:cstheme="minorHAnsi"/>
          </w:rPr>
          <w:t>http://cebula.emea.nsn-net.net:8888/ftw15/wiki/wikis/git-workflow</w:t>
        </w:r>
      </w:hyperlink>
    </w:p>
    <w:p w:rsidR="00A13FAA" w:rsidRDefault="00AD06EB" w:rsidP="00A13FAA">
      <w:pPr>
        <w:rPr>
          <w:rFonts w:cstheme="minorHAnsi"/>
        </w:rPr>
      </w:pPr>
      <w:hyperlink r:id="rId22" w:history="1">
        <w:r w:rsidR="007526E9" w:rsidRPr="006C7A4D">
          <w:rPr>
            <w:rStyle w:val="Hyperlink"/>
            <w:rFonts w:cstheme="minorHAnsi"/>
          </w:rPr>
          <w:t>http://learngitbranching.js.org/</w:t>
        </w:r>
      </w:hyperlink>
      <w:r w:rsidR="007526E9" w:rsidRPr="006C7A4D">
        <w:rPr>
          <w:rFonts w:cstheme="minorHAnsi"/>
        </w:rPr>
        <w:t xml:space="preserve"> </w:t>
      </w:r>
    </w:p>
    <w:p w:rsidR="00A13FAA" w:rsidRDefault="00AD06EB" w:rsidP="00A13FAA">
      <w:pPr>
        <w:rPr>
          <w:rFonts w:cstheme="minorHAnsi"/>
        </w:rPr>
      </w:pPr>
      <w:hyperlink r:id="rId23" w:history="1">
        <w:r w:rsidR="00A13FAA" w:rsidRPr="00B05AC7">
          <w:rPr>
            <w:rStyle w:val="Hyperlink"/>
            <w:rFonts w:cstheme="minorHAnsi"/>
          </w:rPr>
          <w:t>https://www.codecademy.com/learn/learn-git</w:t>
        </w:r>
      </w:hyperlink>
    </w:p>
    <w:p w:rsidR="00A13FAA" w:rsidRDefault="00AD06EB" w:rsidP="00A13FAA">
      <w:pPr>
        <w:rPr>
          <w:rFonts w:cstheme="minorHAnsi"/>
        </w:rPr>
      </w:pPr>
      <w:hyperlink r:id="rId24" w:history="1">
        <w:r w:rsidR="00A13FAA" w:rsidRPr="00B05AC7">
          <w:rPr>
            <w:rStyle w:val="Hyperlink"/>
            <w:rFonts w:cstheme="minorHAnsi"/>
          </w:rPr>
          <w:t>https://git-scm.com/downloads</w:t>
        </w:r>
      </w:hyperlink>
    </w:p>
    <w:p w:rsidR="00A13FAA" w:rsidRDefault="00AD06EB" w:rsidP="00A13FAA">
      <w:pPr>
        <w:rPr>
          <w:rFonts w:cstheme="minorHAnsi"/>
        </w:rPr>
      </w:pPr>
      <w:hyperlink r:id="rId25" w:history="1">
        <w:r w:rsidR="00B76F40" w:rsidRPr="00B05AC7">
          <w:rPr>
            <w:rStyle w:val="Hyperlink"/>
            <w:rFonts w:cstheme="minorHAnsi"/>
          </w:rPr>
          <w:t>https://www.atlassian.com/git/tutorials/merging-vs-rebasing/the-golden-rule-of-rebasing</w:t>
        </w:r>
      </w:hyperlink>
    </w:p>
    <w:p w:rsidR="00B76F40" w:rsidRDefault="00AD06EB" w:rsidP="00B76F40">
      <w:pPr>
        <w:rPr>
          <w:lang w:val="en-GB"/>
        </w:rPr>
      </w:pPr>
      <w:hyperlink r:id="rId26" w:history="1">
        <w:r w:rsidR="00B76F40" w:rsidRPr="004E76E9">
          <w:rPr>
            <w:rStyle w:val="Hyperlink"/>
            <w:lang w:val="en-GB"/>
          </w:rPr>
          <w:t>http://mobaxterm.mobatek.net/demo.html</w:t>
        </w:r>
      </w:hyperlink>
    </w:p>
    <w:p w:rsidR="007526E9" w:rsidRDefault="00AD06EB" w:rsidP="007140DA">
      <w:pPr>
        <w:rPr>
          <w:rStyle w:val="Hyperlink"/>
          <w:lang w:val="en-GB"/>
        </w:rPr>
      </w:pPr>
      <w:hyperlink r:id="rId27" w:history="1">
        <w:r w:rsidR="00B76F40" w:rsidRPr="004E76E9">
          <w:rPr>
            <w:rStyle w:val="Hyperlink"/>
            <w:lang w:val="en-GB"/>
          </w:rPr>
          <w:t>http://mobaxterm.mobatek.net/download.html</w:t>
        </w:r>
      </w:hyperlink>
    </w:p>
    <w:p w:rsidR="005E04EE" w:rsidRDefault="005E04EE" w:rsidP="007140DA">
      <w:pPr>
        <w:rPr>
          <w:rFonts w:ascii="Segoe UI" w:hAnsi="Segoe UI" w:cs="Segoe UI"/>
          <w:sz w:val="20"/>
          <w:szCs w:val="20"/>
        </w:rPr>
      </w:pPr>
      <w:hyperlink r:id="rId28" w:history="1">
        <w:r w:rsidRPr="005E04EE">
          <w:rPr>
            <w:rStyle w:val="Hyperlink"/>
            <w:lang w:val="en-GB"/>
          </w:rPr>
          <w:t>http://docs.opencv.org/2.4/doc/tutorials/introduction/linux_install/linux_install.html</w:t>
        </w:r>
      </w:hyperlink>
    </w:p>
    <w:p w:rsidR="00034341" w:rsidRPr="00034341" w:rsidRDefault="00AD06EB" w:rsidP="007526E9">
      <w:pPr>
        <w:autoSpaceDE w:val="0"/>
        <w:autoSpaceDN w:val="0"/>
        <w:spacing w:after="0" w:line="240" w:lineRule="auto"/>
        <w:rPr>
          <w:rStyle w:val="Hyperlink"/>
          <w:lang w:val="en-GB"/>
        </w:rPr>
      </w:pPr>
      <w:hyperlink r:id="rId29" w:history="1">
        <w:r w:rsidR="00034341" w:rsidRPr="00034341">
          <w:rPr>
            <w:rStyle w:val="Hyperlink"/>
            <w:lang w:val="en-GB"/>
          </w:rPr>
          <w:t>http://docs.opencv.org/2.4/doc/tutorials/introduction/linux_gcc_cmake/linux_gcc_cmake.html</w:t>
        </w:r>
      </w:hyperlink>
    </w:p>
    <w:p w:rsidR="00034341" w:rsidRDefault="00034341" w:rsidP="007526E9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7526E9" w:rsidRDefault="007526E9" w:rsidP="00C46ABC"/>
    <w:p w:rsidR="007526E9" w:rsidRPr="00C46ABC" w:rsidRDefault="007526E9" w:rsidP="00C46ABC">
      <w:bookmarkStart w:id="9" w:name="_GoBack"/>
      <w:bookmarkEnd w:id="9"/>
    </w:p>
    <w:sectPr w:rsidR="007526E9" w:rsidRPr="00C46ABC" w:rsidSect="000B4566">
      <w:headerReference w:type="default" r:id="rId30"/>
      <w:footerReference w:type="default" r:id="rId31"/>
      <w:pgSz w:w="11906" w:h="16838" w:code="9"/>
      <w:pgMar w:top="2835" w:right="1134" w:bottom="1440" w:left="130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6EB" w:rsidRDefault="00AD06EB" w:rsidP="00A61921">
      <w:r>
        <w:separator/>
      </w:r>
    </w:p>
  </w:endnote>
  <w:endnote w:type="continuationSeparator" w:id="0">
    <w:p w:rsidR="00AD06EB" w:rsidRDefault="00AD06EB" w:rsidP="00A6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Nokia Pure Text">
    <w:panose1 w:val="020B0504040602060303"/>
    <w:charset w:val="00"/>
    <w:family w:val="swiss"/>
    <w:pitch w:val="variable"/>
    <w:sig w:usb0="A40006FF" w:usb1="700078FB" w:usb2="00000800" w:usb3="00000000" w:csb0="0000019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515"/>
      <w:gridCol w:w="2721"/>
    </w:tblGrid>
    <w:tr w:rsidR="000448B9" w:rsidRPr="00A61921" w:rsidTr="000B4566">
      <w:tc>
        <w:tcPr>
          <w:tcW w:w="3685" w:type="dxa"/>
          <w:hideMark/>
        </w:tcPr>
        <w:p w:rsidR="00A61921" w:rsidRPr="00A61921" w:rsidRDefault="00C961D6" w:rsidP="00A61921">
          <w:pPr>
            <w:rPr>
              <w:sz w:val="16"/>
            </w:rPr>
          </w:pPr>
          <w:r w:rsidRPr="00A61921">
            <w:rPr>
              <w:sz w:val="16"/>
            </w:rPr>
            <w:fldChar w:fldCharType="begin"/>
          </w:r>
          <w:r w:rsidR="000448B9" w:rsidRPr="00A61921">
            <w:rPr>
              <w:sz w:val="16"/>
            </w:rPr>
            <w:instrText xml:space="preserve"> SAVEDATE  \@ "DD-MM-YYYY"  \* MERGEFORMAT </w:instrText>
          </w:r>
          <w:r w:rsidRPr="00A61921">
            <w:rPr>
              <w:sz w:val="16"/>
            </w:rPr>
            <w:fldChar w:fldCharType="separate"/>
          </w:r>
          <w:r w:rsidR="005E04EE">
            <w:rPr>
              <w:noProof/>
              <w:sz w:val="16"/>
            </w:rPr>
            <w:t>17-10-2016</w:t>
          </w:r>
          <w:r w:rsidRPr="00A61921">
            <w:rPr>
              <w:sz w:val="16"/>
            </w:rPr>
            <w:fldChar w:fldCharType="end"/>
          </w:r>
          <w:r w:rsidR="000448B9" w:rsidRPr="00A61921">
            <w:rPr>
              <w:sz w:val="16"/>
            </w:rPr>
            <w:t xml:space="preserve"> </w:t>
          </w:r>
        </w:p>
        <w:p w:rsidR="000B4566" w:rsidRPr="00A61921" w:rsidRDefault="00C961D6" w:rsidP="00A61921">
          <w:pPr>
            <w:rPr>
              <w:noProof/>
              <w:sz w:val="16"/>
            </w:rPr>
          </w:pPr>
          <w:r w:rsidRPr="00A61921">
            <w:rPr>
              <w:sz w:val="16"/>
            </w:rPr>
            <w:fldChar w:fldCharType="begin"/>
          </w:r>
          <w:r w:rsidR="000448B9" w:rsidRPr="00A61921">
            <w:rPr>
              <w:sz w:val="16"/>
            </w:rPr>
            <w:instrText xml:space="preserve"> PAGE  \* Arabic  \* MERGEFORMAT </w:instrText>
          </w:r>
          <w:r w:rsidRPr="00A61921">
            <w:rPr>
              <w:sz w:val="16"/>
            </w:rPr>
            <w:fldChar w:fldCharType="separate"/>
          </w:r>
          <w:r w:rsidR="005E04EE">
            <w:rPr>
              <w:noProof/>
              <w:sz w:val="16"/>
            </w:rPr>
            <w:t>7</w:t>
          </w:r>
          <w:r w:rsidRPr="00A61921">
            <w:rPr>
              <w:sz w:val="16"/>
            </w:rPr>
            <w:fldChar w:fldCharType="end"/>
          </w:r>
          <w:r w:rsidR="000448B9" w:rsidRPr="00A61921">
            <w:rPr>
              <w:sz w:val="16"/>
            </w:rPr>
            <w:t xml:space="preserve"> / </w:t>
          </w:r>
          <w:fldSimple w:instr=" NUMPAGES  \* Arabic  \* MERGEFORMAT ">
            <w:r w:rsidR="005E04EE" w:rsidRPr="005E04EE">
              <w:rPr>
                <w:noProof/>
                <w:sz w:val="16"/>
              </w:rPr>
              <w:t>8</w:t>
            </w:r>
          </w:fldSimple>
        </w:p>
      </w:tc>
      <w:tc>
        <w:tcPr>
          <w:tcW w:w="3515" w:type="dxa"/>
        </w:tcPr>
        <w:p w:rsidR="000448B9" w:rsidRPr="00A61921" w:rsidRDefault="000448B9" w:rsidP="00024EB7">
          <w:pPr>
            <w:pStyle w:val="Footer"/>
            <w:rPr>
              <w:sz w:val="16"/>
              <w:shd w:val="clear" w:color="auto" w:fill="FFFFFF"/>
            </w:rPr>
          </w:pPr>
          <w:r w:rsidRPr="00A61921">
            <w:rPr>
              <w:sz w:val="16"/>
              <w:shd w:val="clear" w:color="auto" w:fill="FFFFFF"/>
            </w:rPr>
            <w:t>&lt;</w:t>
          </w:r>
          <w:r w:rsidR="00024EB7">
            <w:rPr>
              <w:sz w:val="16"/>
              <w:shd w:val="clear" w:color="auto" w:fill="FFFFFF"/>
            </w:rPr>
            <w:t>public</w:t>
          </w:r>
          <w:r w:rsidRPr="00A61921">
            <w:rPr>
              <w:sz w:val="16"/>
              <w:shd w:val="clear" w:color="auto" w:fill="FFFFFF"/>
            </w:rPr>
            <w:t>&gt;</w:t>
          </w:r>
        </w:p>
      </w:tc>
      <w:tc>
        <w:tcPr>
          <w:tcW w:w="2721" w:type="dxa"/>
          <w:hideMark/>
        </w:tcPr>
        <w:p w:rsidR="000448B9" w:rsidRPr="00A61921" w:rsidRDefault="000448B9" w:rsidP="00A61921">
          <w:pPr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  <w:r w:rsidRPr="00A61921">
            <w:rPr>
              <w:sz w:val="16"/>
              <w:lang w:eastAsia="en-GB"/>
            </w:rPr>
            <w:t>© Nokia</w:t>
          </w:r>
          <w:r w:rsidR="000B4566" w:rsidRPr="00A61921">
            <w:rPr>
              <w:sz w:val="16"/>
              <w:lang w:eastAsia="en-GB"/>
            </w:rPr>
            <w:t xml:space="preserve"> </w:t>
          </w:r>
          <w:r w:rsidR="007F17E5">
            <w:rPr>
              <w:sz w:val="16"/>
              <w:lang w:eastAsia="en-GB"/>
            </w:rPr>
            <w:t>2016</w:t>
          </w:r>
        </w:p>
      </w:tc>
    </w:tr>
  </w:tbl>
  <w:p w:rsidR="009B07EE" w:rsidRPr="00A61921" w:rsidRDefault="009B07EE" w:rsidP="00A61921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6EB" w:rsidRDefault="00AD06EB" w:rsidP="00A61921">
      <w:r>
        <w:separator/>
      </w:r>
    </w:p>
  </w:footnote>
  <w:footnote w:type="continuationSeparator" w:id="0">
    <w:p w:rsidR="00AD06EB" w:rsidRDefault="00AD06EB" w:rsidP="00A6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D58" w:rsidRPr="008179D0" w:rsidRDefault="003779D8" w:rsidP="00A61921"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-424003</wp:posOffset>
          </wp:positionH>
          <wp:positionV relativeFrom="paragraph">
            <wp:posOffset>-360045</wp:posOffset>
          </wp:positionV>
          <wp:extent cx="7540299" cy="1796901"/>
          <wp:effectExtent l="0" t="0" r="381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299" cy="1796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FBE"/>
    <w:multiLevelType w:val="hybridMultilevel"/>
    <w:tmpl w:val="2282314A"/>
    <w:lvl w:ilvl="0" w:tplc="62C6BE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0740"/>
    <w:multiLevelType w:val="multilevel"/>
    <w:tmpl w:val="C428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45E6B"/>
    <w:multiLevelType w:val="multilevel"/>
    <w:tmpl w:val="7214C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24191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24191" w:themeColor="text1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4" w15:restartNumberingAfterBreak="0">
    <w:nsid w:val="3B752DD9"/>
    <w:multiLevelType w:val="hybridMultilevel"/>
    <w:tmpl w:val="B77450A2"/>
    <w:lvl w:ilvl="0" w:tplc="AF943722">
      <w:start w:val="1"/>
      <w:numFmt w:val="decimal"/>
      <w:pStyle w:val="Numbering"/>
      <w:lvlText w:val="%1."/>
      <w:lvlJc w:val="left"/>
      <w:pPr>
        <w:ind w:left="720" w:hanging="360"/>
      </w:pPr>
      <w:rPr>
        <w:rFonts w:hint="default"/>
        <w:color w:val="001135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5F72"/>
    <w:multiLevelType w:val="hybridMultilevel"/>
    <w:tmpl w:val="D5EC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4580B"/>
    <w:multiLevelType w:val="hybridMultilevel"/>
    <w:tmpl w:val="8FE4C432"/>
    <w:lvl w:ilvl="0" w:tplc="EAB02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65517"/>
    <w:multiLevelType w:val="hybridMultilevel"/>
    <w:tmpl w:val="450C3B00"/>
    <w:lvl w:ilvl="0" w:tplc="F3D4CE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D076E"/>
    <w:multiLevelType w:val="hybridMultilevel"/>
    <w:tmpl w:val="D4F67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15"/>
    <w:rsid w:val="00003031"/>
    <w:rsid w:val="00017701"/>
    <w:rsid w:val="0002218F"/>
    <w:rsid w:val="00024EB7"/>
    <w:rsid w:val="00030C5C"/>
    <w:rsid w:val="00031239"/>
    <w:rsid w:val="00034341"/>
    <w:rsid w:val="0004104B"/>
    <w:rsid w:val="000411D2"/>
    <w:rsid w:val="00042D8D"/>
    <w:rsid w:val="000448B9"/>
    <w:rsid w:val="00057808"/>
    <w:rsid w:val="00066D9B"/>
    <w:rsid w:val="00074AC7"/>
    <w:rsid w:val="000755A2"/>
    <w:rsid w:val="00080955"/>
    <w:rsid w:val="00081A3E"/>
    <w:rsid w:val="000A72FC"/>
    <w:rsid w:val="000A735A"/>
    <w:rsid w:val="000A7A3F"/>
    <w:rsid w:val="000B1C50"/>
    <w:rsid w:val="000B4566"/>
    <w:rsid w:val="000C1A72"/>
    <w:rsid w:val="000F0038"/>
    <w:rsid w:val="000F48C6"/>
    <w:rsid w:val="000F6FF8"/>
    <w:rsid w:val="0010224A"/>
    <w:rsid w:val="001048EB"/>
    <w:rsid w:val="0011788B"/>
    <w:rsid w:val="00124FF8"/>
    <w:rsid w:val="00131AA8"/>
    <w:rsid w:val="0013696A"/>
    <w:rsid w:val="001400EC"/>
    <w:rsid w:val="00143197"/>
    <w:rsid w:val="001455F7"/>
    <w:rsid w:val="00146ED9"/>
    <w:rsid w:val="00155971"/>
    <w:rsid w:val="00170D78"/>
    <w:rsid w:val="0017766D"/>
    <w:rsid w:val="0018200D"/>
    <w:rsid w:val="00193351"/>
    <w:rsid w:val="00196280"/>
    <w:rsid w:val="00197DE3"/>
    <w:rsid w:val="001A75C6"/>
    <w:rsid w:val="001B08AF"/>
    <w:rsid w:val="001B0C6C"/>
    <w:rsid w:val="001B19DB"/>
    <w:rsid w:val="001B1CAD"/>
    <w:rsid w:val="001B71DA"/>
    <w:rsid w:val="001C25C5"/>
    <w:rsid w:val="001D0C8B"/>
    <w:rsid w:val="001D7979"/>
    <w:rsid w:val="001E6735"/>
    <w:rsid w:val="001F08BA"/>
    <w:rsid w:val="001F36D2"/>
    <w:rsid w:val="00202538"/>
    <w:rsid w:val="0020622C"/>
    <w:rsid w:val="00212433"/>
    <w:rsid w:val="00231905"/>
    <w:rsid w:val="002329DF"/>
    <w:rsid w:val="00236319"/>
    <w:rsid w:val="00241ADF"/>
    <w:rsid w:val="002530F9"/>
    <w:rsid w:val="002536AF"/>
    <w:rsid w:val="00264A89"/>
    <w:rsid w:val="00272416"/>
    <w:rsid w:val="00273FBA"/>
    <w:rsid w:val="00282307"/>
    <w:rsid w:val="00283D1D"/>
    <w:rsid w:val="0029085A"/>
    <w:rsid w:val="002B0A74"/>
    <w:rsid w:val="002B141B"/>
    <w:rsid w:val="002B6AF8"/>
    <w:rsid w:val="002C0B03"/>
    <w:rsid w:val="002C1ACE"/>
    <w:rsid w:val="002C520F"/>
    <w:rsid w:val="002C7AE9"/>
    <w:rsid w:val="002D7AF4"/>
    <w:rsid w:val="002E4111"/>
    <w:rsid w:val="002F0A54"/>
    <w:rsid w:val="002F2360"/>
    <w:rsid w:val="002F3216"/>
    <w:rsid w:val="002F3E25"/>
    <w:rsid w:val="00304ACE"/>
    <w:rsid w:val="00305CE0"/>
    <w:rsid w:val="00311943"/>
    <w:rsid w:val="003137D9"/>
    <w:rsid w:val="00314213"/>
    <w:rsid w:val="003169E6"/>
    <w:rsid w:val="00320E2B"/>
    <w:rsid w:val="003214A8"/>
    <w:rsid w:val="00327099"/>
    <w:rsid w:val="0033340A"/>
    <w:rsid w:val="00335ADA"/>
    <w:rsid w:val="003561CB"/>
    <w:rsid w:val="00360512"/>
    <w:rsid w:val="0036076A"/>
    <w:rsid w:val="00361575"/>
    <w:rsid w:val="003652C5"/>
    <w:rsid w:val="003779D8"/>
    <w:rsid w:val="00380E17"/>
    <w:rsid w:val="00381734"/>
    <w:rsid w:val="00393C40"/>
    <w:rsid w:val="00395C41"/>
    <w:rsid w:val="003A385E"/>
    <w:rsid w:val="003A690B"/>
    <w:rsid w:val="003A6C10"/>
    <w:rsid w:val="003B0919"/>
    <w:rsid w:val="003B167E"/>
    <w:rsid w:val="003B21E8"/>
    <w:rsid w:val="003B24C5"/>
    <w:rsid w:val="003B4061"/>
    <w:rsid w:val="003B4B28"/>
    <w:rsid w:val="003C21B2"/>
    <w:rsid w:val="003C7BB4"/>
    <w:rsid w:val="003D04F4"/>
    <w:rsid w:val="003D04F7"/>
    <w:rsid w:val="003D313C"/>
    <w:rsid w:val="003D7A8E"/>
    <w:rsid w:val="003F2B61"/>
    <w:rsid w:val="003F5F74"/>
    <w:rsid w:val="00401237"/>
    <w:rsid w:val="00403B9F"/>
    <w:rsid w:val="0040641C"/>
    <w:rsid w:val="004142CA"/>
    <w:rsid w:val="00416404"/>
    <w:rsid w:val="00416D4E"/>
    <w:rsid w:val="00421B1F"/>
    <w:rsid w:val="0042742B"/>
    <w:rsid w:val="00435405"/>
    <w:rsid w:val="00445A5B"/>
    <w:rsid w:val="004462DB"/>
    <w:rsid w:val="004474BD"/>
    <w:rsid w:val="00447658"/>
    <w:rsid w:val="0045092D"/>
    <w:rsid w:val="00461859"/>
    <w:rsid w:val="00462479"/>
    <w:rsid w:val="00466F49"/>
    <w:rsid w:val="00470EE3"/>
    <w:rsid w:val="004753F0"/>
    <w:rsid w:val="004761A3"/>
    <w:rsid w:val="0049129F"/>
    <w:rsid w:val="004A53AC"/>
    <w:rsid w:val="004A5CE7"/>
    <w:rsid w:val="004B7402"/>
    <w:rsid w:val="004D08D1"/>
    <w:rsid w:val="004D4B68"/>
    <w:rsid w:val="004E1DF5"/>
    <w:rsid w:val="004F56BD"/>
    <w:rsid w:val="004F5969"/>
    <w:rsid w:val="005013EA"/>
    <w:rsid w:val="00504B3F"/>
    <w:rsid w:val="00505BE5"/>
    <w:rsid w:val="005060E3"/>
    <w:rsid w:val="00510260"/>
    <w:rsid w:val="0051184A"/>
    <w:rsid w:val="00513802"/>
    <w:rsid w:val="00516BFF"/>
    <w:rsid w:val="00517F1F"/>
    <w:rsid w:val="00520349"/>
    <w:rsid w:val="005217E6"/>
    <w:rsid w:val="00522991"/>
    <w:rsid w:val="00526EA3"/>
    <w:rsid w:val="005306B8"/>
    <w:rsid w:val="00530BC9"/>
    <w:rsid w:val="005316E3"/>
    <w:rsid w:val="00536189"/>
    <w:rsid w:val="00547C8C"/>
    <w:rsid w:val="00553F20"/>
    <w:rsid w:val="00567D32"/>
    <w:rsid w:val="00581463"/>
    <w:rsid w:val="00583ECE"/>
    <w:rsid w:val="0058439A"/>
    <w:rsid w:val="00587BE8"/>
    <w:rsid w:val="00591FB2"/>
    <w:rsid w:val="00593D7D"/>
    <w:rsid w:val="0059548F"/>
    <w:rsid w:val="005959A0"/>
    <w:rsid w:val="00596B90"/>
    <w:rsid w:val="005A793A"/>
    <w:rsid w:val="005D1284"/>
    <w:rsid w:val="005D49F7"/>
    <w:rsid w:val="005D5B90"/>
    <w:rsid w:val="005E04EE"/>
    <w:rsid w:val="005E2015"/>
    <w:rsid w:val="005F3497"/>
    <w:rsid w:val="005F4A3B"/>
    <w:rsid w:val="005F5C15"/>
    <w:rsid w:val="00602460"/>
    <w:rsid w:val="00607B1E"/>
    <w:rsid w:val="00612365"/>
    <w:rsid w:val="0061633E"/>
    <w:rsid w:val="00625432"/>
    <w:rsid w:val="006505B4"/>
    <w:rsid w:val="00652713"/>
    <w:rsid w:val="00665626"/>
    <w:rsid w:val="00666770"/>
    <w:rsid w:val="006721C1"/>
    <w:rsid w:val="0067394A"/>
    <w:rsid w:val="00687E3E"/>
    <w:rsid w:val="006A0F92"/>
    <w:rsid w:val="006A6AEF"/>
    <w:rsid w:val="006B5B8B"/>
    <w:rsid w:val="006C287C"/>
    <w:rsid w:val="006C5D49"/>
    <w:rsid w:val="006C7A4D"/>
    <w:rsid w:val="006D6BE1"/>
    <w:rsid w:val="006E4DDE"/>
    <w:rsid w:val="006F1D12"/>
    <w:rsid w:val="006F5D01"/>
    <w:rsid w:val="006F5DED"/>
    <w:rsid w:val="006F6801"/>
    <w:rsid w:val="0070143B"/>
    <w:rsid w:val="00702B83"/>
    <w:rsid w:val="00703A59"/>
    <w:rsid w:val="00704D3C"/>
    <w:rsid w:val="00711933"/>
    <w:rsid w:val="007140DA"/>
    <w:rsid w:val="00715D5B"/>
    <w:rsid w:val="00716DAC"/>
    <w:rsid w:val="00727F78"/>
    <w:rsid w:val="00735FF7"/>
    <w:rsid w:val="00736144"/>
    <w:rsid w:val="00737C04"/>
    <w:rsid w:val="00746A52"/>
    <w:rsid w:val="007526E9"/>
    <w:rsid w:val="00776B11"/>
    <w:rsid w:val="007771BC"/>
    <w:rsid w:val="007834AC"/>
    <w:rsid w:val="00786A3F"/>
    <w:rsid w:val="007B046A"/>
    <w:rsid w:val="007B5D94"/>
    <w:rsid w:val="007C18A5"/>
    <w:rsid w:val="007C241B"/>
    <w:rsid w:val="007C275B"/>
    <w:rsid w:val="007C278C"/>
    <w:rsid w:val="007D154C"/>
    <w:rsid w:val="007D5617"/>
    <w:rsid w:val="007F17E5"/>
    <w:rsid w:val="007F44FD"/>
    <w:rsid w:val="0080595B"/>
    <w:rsid w:val="00811BB7"/>
    <w:rsid w:val="008170D1"/>
    <w:rsid w:val="008179D0"/>
    <w:rsid w:val="008217CC"/>
    <w:rsid w:val="00821ED4"/>
    <w:rsid w:val="00827205"/>
    <w:rsid w:val="008311AB"/>
    <w:rsid w:val="008368E7"/>
    <w:rsid w:val="00837F7C"/>
    <w:rsid w:val="008405DD"/>
    <w:rsid w:val="00842629"/>
    <w:rsid w:val="008474C8"/>
    <w:rsid w:val="00852A5A"/>
    <w:rsid w:val="00860699"/>
    <w:rsid w:val="0086436D"/>
    <w:rsid w:val="00883BD4"/>
    <w:rsid w:val="008911D6"/>
    <w:rsid w:val="00891FA0"/>
    <w:rsid w:val="0089335C"/>
    <w:rsid w:val="00896FB0"/>
    <w:rsid w:val="008A1764"/>
    <w:rsid w:val="008B437A"/>
    <w:rsid w:val="008D0908"/>
    <w:rsid w:val="008D79F9"/>
    <w:rsid w:val="008E2A5F"/>
    <w:rsid w:val="008E32AE"/>
    <w:rsid w:val="008F1F8F"/>
    <w:rsid w:val="008F2AB4"/>
    <w:rsid w:val="008F7AA7"/>
    <w:rsid w:val="0090160A"/>
    <w:rsid w:val="009039E6"/>
    <w:rsid w:val="00913B4E"/>
    <w:rsid w:val="0092568E"/>
    <w:rsid w:val="009400BB"/>
    <w:rsid w:val="00943CAB"/>
    <w:rsid w:val="00951317"/>
    <w:rsid w:val="009524A8"/>
    <w:rsid w:val="00953AB4"/>
    <w:rsid w:val="00954F7E"/>
    <w:rsid w:val="00956CB4"/>
    <w:rsid w:val="00957B19"/>
    <w:rsid w:val="00971493"/>
    <w:rsid w:val="009825EC"/>
    <w:rsid w:val="00984018"/>
    <w:rsid w:val="00984F8D"/>
    <w:rsid w:val="009862D8"/>
    <w:rsid w:val="0099235E"/>
    <w:rsid w:val="00993955"/>
    <w:rsid w:val="009A0215"/>
    <w:rsid w:val="009B07EE"/>
    <w:rsid w:val="009B2B4D"/>
    <w:rsid w:val="009B6A69"/>
    <w:rsid w:val="009C31E7"/>
    <w:rsid w:val="009E5277"/>
    <w:rsid w:val="009F0C5E"/>
    <w:rsid w:val="009F4A52"/>
    <w:rsid w:val="00A01536"/>
    <w:rsid w:val="00A04605"/>
    <w:rsid w:val="00A04CBB"/>
    <w:rsid w:val="00A074FE"/>
    <w:rsid w:val="00A1039F"/>
    <w:rsid w:val="00A125CD"/>
    <w:rsid w:val="00A13FAA"/>
    <w:rsid w:val="00A279BC"/>
    <w:rsid w:val="00A47BDD"/>
    <w:rsid w:val="00A508A4"/>
    <w:rsid w:val="00A52083"/>
    <w:rsid w:val="00A575B3"/>
    <w:rsid w:val="00A61921"/>
    <w:rsid w:val="00A62B9B"/>
    <w:rsid w:val="00A66A0D"/>
    <w:rsid w:val="00A70155"/>
    <w:rsid w:val="00A73C8F"/>
    <w:rsid w:val="00A74A02"/>
    <w:rsid w:val="00A82BC3"/>
    <w:rsid w:val="00A8554E"/>
    <w:rsid w:val="00A90257"/>
    <w:rsid w:val="00A904AC"/>
    <w:rsid w:val="00A94696"/>
    <w:rsid w:val="00A964D4"/>
    <w:rsid w:val="00A97FAD"/>
    <w:rsid w:val="00AA2E0F"/>
    <w:rsid w:val="00AA66F3"/>
    <w:rsid w:val="00AB48C6"/>
    <w:rsid w:val="00AC7A25"/>
    <w:rsid w:val="00AD06EB"/>
    <w:rsid w:val="00AD2ACD"/>
    <w:rsid w:val="00AD447B"/>
    <w:rsid w:val="00AD52F8"/>
    <w:rsid w:val="00AE3B86"/>
    <w:rsid w:val="00B00F4E"/>
    <w:rsid w:val="00B02877"/>
    <w:rsid w:val="00B165DC"/>
    <w:rsid w:val="00B22F9D"/>
    <w:rsid w:val="00B268AE"/>
    <w:rsid w:val="00B43C16"/>
    <w:rsid w:val="00B45BE6"/>
    <w:rsid w:val="00B50B35"/>
    <w:rsid w:val="00B61A25"/>
    <w:rsid w:val="00B6527F"/>
    <w:rsid w:val="00B75233"/>
    <w:rsid w:val="00B76F40"/>
    <w:rsid w:val="00B810BF"/>
    <w:rsid w:val="00B85AE0"/>
    <w:rsid w:val="00B90C63"/>
    <w:rsid w:val="00B919B8"/>
    <w:rsid w:val="00B94C34"/>
    <w:rsid w:val="00BA1E91"/>
    <w:rsid w:val="00BA57B4"/>
    <w:rsid w:val="00BB039A"/>
    <w:rsid w:val="00BD617B"/>
    <w:rsid w:val="00BE5096"/>
    <w:rsid w:val="00BE718C"/>
    <w:rsid w:val="00BE7415"/>
    <w:rsid w:val="00BE7687"/>
    <w:rsid w:val="00BE7D79"/>
    <w:rsid w:val="00C041F7"/>
    <w:rsid w:val="00C145DF"/>
    <w:rsid w:val="00C16E39"/>
    <w:rsid w:val="00C2371A"/>
    <w:rsid w:val="00C255AA"/>
    <w:rsid w:val="00C265A7"/>
    <w:rsid w:val="00C32C6F"/>
    <w:rsid w:val="00C423B8"/>
    <w:rsid w:val="00C44904"/>
    <w:rsid w:val="00C44A88"/>
    <w:rsid w:val="00C44B6F"/>
    <w:rsid w:val="00C452C6"/>
    <w:rsid w:val="00C46ABC"/>
    <w:rsid w:val="00C505E0"/>
    <w:rsid w:val="00C65812"/>
    <w:rsid w:val="00C74343"/>
    <w:rsid w:val="00C961D6"/>
    <w:rsid w:val="00CA0962"/>
    <w:rsid w:val="00CA0B77"/>
    <w:rsid w:val="00CA23F8"/>
    <w:rsid w:val="00CA304F"/>
    <w:rsid w:val="00CA404F"/>
    <w:rsid w:val="00CA62E7"/>
    <w:rsid w:val="00CA6A72"/>
    <w:rsid w:val="00CA7B75"/>
    <w:rsid w:val="00CB3AE9"/>
    <w:rsid w:val="00CB427A"/>
    <w:rsid w:val="00CB7A0E"/>
    <w:rsid w:val="00CC1FEE"/>
    <w:rsid w:val="00CD249F"/>
    <w:rsid w:val="00CE11C5"/>
    <w:rsid w:val="00CF0E00"/>
    <w:rsid w:val="00CF3083"/>
    <w:rsid w:val="00CF6FCB"/>
    <w:rsid w:val="00D02467"/>
    <w:rsid w:val="00D0416D"/>
    <w:rsid w:val="00D12A1B"/>
    <w:rsid w:val="00D369FE"/>
    <w:rsid w:val="00D4538C"/>
    <w:rsid w:val="00D64001"/>
    <w:rsid w:val="00D65A0D"/>
    <w:rsid w:val="00D664AE"/>
    <w:rsid w:val="00D770CF"/>
    <w:rsid w:val="00D90105"/>
    <w:rsid w:val="00D92D86"/>
    <w:rsid w:val="00D9441F"/>
    <w:rsid w:val="00DA2D7F"/>
    <w:rsid w:val="00DB4339"/>
    <w:rsid w:val="00DB7964"/>
    <w:rsid w:val="00DC0AFA"/>
    <w:rsid w:val="00DC524A"/>
    <w:rsid w:val="00DC53C7"/>
    <w:rsid w:val="00DC5DB7"/>
    <w:rsid w:val="00DC6422"/>
    <w:rsid w:val="00DC74CB"/>
    <w:rsid w:val="00DD0EA7"/>
    <w:rsid w:val="00DE0F45"/>
    <w:rsid w:val="00DE0FCF"/>
    <w:rsid w:val="00DE6327"/>
    <w:rsid w:val="00DF4375"/>
    <w:rsid w:val="00DF4873"/>
    <w:rsid w:val="00DF55BB"/>
    <w:rsid w:val="00DF5864"/>
    <w:rsid w:val="00DF61BB"/>
    <w:rsid w:val="00DF640D"/>
    <w:rsid w:val="00E03E8C"/>
    <w:rsid w:val="00E04B8A"/>
    <w:rsid w:val="00E066FE"/>
    <w:rsid w:val="00E06C19"/>
    <w:rsid w:val="00E10373"/>
    <w:rsid w:val="00E12D58"/>
    <w:rsid w:val="00E15223"/>
    <w:rsid w:val="00E243A0"/>
    <w:rsid w:val="00E27221"/>
    <w:rsid w:val="00E3752B"/>
    <w:rsid w:val="00E410AB"/>
    <w:rsid w:val="00E44CFF"/>
    <w:rsid w:val="00E54166"/>
    <w:rsid w:val="00E61A1E"/>
    <w:rsid w:val="00E6419E"/>
    <w:rsid w:val="00E674F6"/>
    <w:rsid w:val="00E82957"/>
    <w:rsid w:val="00E92FF4"/>
    <w:rsid w:val="00EA23A3"/>
    <w:rsid w:val="00EC063C"/>
    <w:rsid w:val="00EC30D1"/>
    <w:rsid w:val="00EC6810"/>
    <w:rsid w:val="00ED3F43"/>
    <w:rsid w:val="00ED6037"/>
    <w:rsid w:val="00EE0733"/>
    <w:rsid w:val="00EE1E18"/>
    <w:rsid w:val="00EE5DA0"/>
    <w:rsid w:val="00EE6258"/>
    <w:rsid w:val="00EF0EC0"/>
    <w:rsid w:val="00EF28B9"/>
    <w:rsid w:val="00EF3737"/>
    <w:rsid w:val="00EF40FB"/>
    <w:rsid w:val="00EF692A"/>
    <w:rsid w:val="00F012A5"/>
    <w:rsid w:val="00F05D51"/>
    <w:rsid w:val="00F1271E"/>
    <w:rsid w:val="00F127A3"/>
    <w:rsid w:val="00F155F9"/>
    <w:rsid w:val="00F25526"/>
    <w:rsid w:val="00F25BBB"/>
    <w:rsid w:val="00F417B8"/>
    <w:rsid w:val="00F503FE"/>
    <w:rsid w:val="00F5043E"/>
    <w:rsid w:val="00F54B9F"/>
    <w:rsid w:val="00F6316D"/>
    <w:rsid w:val="00F816BF"/>
    <w:rsid w:val="00F81838"/>
    <w:rsid w:val="00F85BFE"/>
    <w:rsid w:val="00F86CF6"/>
    <w:rsid w:val="00F86E35"/>
    <w:rsid w:val="00F9723D"/>
    <w:rsid w:val="00FA2476"/>
    <w:rsid w:val="00FA50D4"/>
    <w:rsid w:val="00FA5C57"/>
    <w:rsid w:val="00FA644F"/>
    <w:rsid w:val="00FB573F"/>
    <w:rsid w:val="00FB5E46"/>
    <w:rsid w:val="00FC0181"/>
    <w:rsid w:val="00FD0C03"/>
    <w:rsid w:val="00FD73AB"/>
    <w:rsid w:val="00FD7907"/>
    <w:rsid w:val="00FD7D7B"/>
    <w:rsid w:val="00FE1AF8"/>
    <w:rsid w:val="00FE4F42"/>
    <w:rsid w:val="00FE7656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C1D04"/>
  <w15:docId w15:val="{631C0F33-994E-4135-8DA2-B33C014B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kia Pure Text" w:eastAsiaTheme="minorHAnsi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921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D9"/>
    <w:pPr>
      <w:keepNext/>
      <w:keepLines/>
      <w:numPr>
        <w:numId w:val="4"/>
      </w:numPr>
      <w:spacing w:before="240" w:after="360"/>
      <w:ind w:left="851" w:hanging="851"/>
      <w:outlineLvl w:val="0"/>
    </w:pPr>
    <w:rPr>
      <w:rFonts w:asciiTheme="majorHAnsi" w:eastAsiaTheme="majorEastAsia" w:hAnsiTheme="majorHAnsi" w:cstheme="majorBidi"/>
      <w:bCs/>
      <w:color w:val="124191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D9"/>
    <w:pPr>
      <w:keepNext/>
      <w:keepLines/>
      <w:numPr>
        <w:ilvl w:val="1"/>
        <w:numId w:val="4"/>
      </w:numPr>
      <w:spacing w:before="240" w:after="360"/>
      <w:ind w:left="851" w:hanging="851"/>
      <w:outlineLvl w:val="1"/>
    </w:pPr>
    <w:rPr>
      <w:rFonts w:ascii="Nokia Pure Text Light" w:eastAsiaTheme="majorEastAsia" w:hAnsi="Nokia Pure Text Light" w:cstheme="majorBidi"/>
      <w:color w:val="124191" w:themeColor="text1"/>
      <w:szCs w:val="26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37D9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566"/>
    <w:pPr>
      <w:keepNext/>
      <w:keepLines/>
      <w:numPr>
        <w:ilvl w:val="3"/>
        <w:numId w:val="4"/>
      </w:numPr>
      <w:spacing w:before="240" w:after="360"/>
      <w:ind w:left="851" w:hanging="851"/>
      <w:outlineLvl w:val="3"/>
    </w:pPr>
    <w:rPr>
      <w:rFonts w:ascii="Nokia Pure Text Light" w:eastAsiaTheme="majorEastAsia" w:hAnsi="Nokia Pure Text Light" w:cstheme="majorBidi"/>
      <w:iCs/>
      <w:color w:val="124191" w:themeColor="text1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137D9"/>
    <w:pPr>
      <w:keepNext/>
      <w:keepLines/>
      <w:numPr>
        <w:ilvl w:val="4"/>
        <w:numId w:val="4"/>
      </w:numPr>
      <w:spacing w:before="40" w:after="0"/>
      <w:outlineLvl w:val="4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137D9"/>
    <w:pPr>
      <w:keepNext/>
      <w:keepLines/>
      <w:numPr>
        <w:ilvl w:val="5"/>
        <w:numId w:val="4"/>
      </w:numPr>
      <w:spacing w:before="40" w:after="0"/>
      <w:outlineLvl w:val="5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9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137D9"/>
    <w:pPr>
      <w:keepNext/>
      <w:keepLines/>
      <w:numPr>
        <w:ilvl w:val="8"/>
        <w:numId w:val="4"/>
      </w:numPr>
      <w:spacing w:before="40" w:after="0"/>
      <w:outlineLvl w:val="8"/>
    </w:pPr>
    <w:rPr>
      <w:rFonts w:ascii="Nokia Pure Text Light" w:eastAsiaTheme="majorEastAsia" w:hAnsi="Nokia Pure Text Light" w:cstheme="majorBidi"/>
      <w:iCs/>
      <w:color w:val="124191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37D9"/>
    <w:rPr>
      <w:rFonts w:asciiTheme="majorHAnsi" w:eastAsiaTheme="majorEastAsia" w:hAnsiTheme="majorHAnsi" w:cstheme="majorBidi"/>
      <w:bCs/>
      <w:color w:val="124191" w:themeColor="text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236319"/>
    <w:pPr>
      <w:spacing w:after="0" w:line="288" w:lineRule="auto"/>
    </w:pPr>
    <w:rPr>
      <w:rFonts w:asciiTheme="minorHAnsi" w:hAnsiTheme="minorHAnsi" w:cs="Arial"/>
      <w:color w:val="4D5766" w:themeColor="background2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A61921"/>
    <w:pPr>
      <w:tabs>
        <w:tab w:val="left" w:leader="dot" w:pos="8891"/>
      </w:tabs>
      <w:spacing w:after="120" w:line="276" w:lineRule="auto"/>
      <w:ind w:left="851" w:hanging="851"/>
    </w:pPr>
    <w:rPr>
      <w:rFonts w:eastAsiaTheme="minorEastAsia" w:cstheme="minorBidi"/>
      <w:noProof/>
      <w:color w:val="001135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aliases w:val="- Bullets"/>
    <w:basedOn w:val="Normal"/>
    <w:uiPriority w:val="34"/>
    <w:qFormat/>
    <w:rsid w:val="00A61921"/>
    <w:pPr>
      <w:numPr>
        <w:numId w:val="2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customStyle="1" w:styleId="Title1">
    <w:name w:val="Title 1"/>
    <w:basedOn w:val="Normal"/>
    <w:link w:val="Title1Char"/>
    <w:qFormat/>
    <w:rsid w:val="00B45BE6"/>
    <w:rPr>
      <w:rFonts w:asciiTheme="majorHAnsi" w:hAnsiTheme="majorHAnsi" w:cs="Arial"/>
      <w:color w:val="124191" w:themeColor="text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B45BE6"/>
    <w:rPr>
      <w:rFonts w:asciiTheme="majorHAnsi" w:hAnsiTheme="majorHAnsi" w:cs="Arial"/>
      <w:color w:val="124191" w:themeColor="text1"/>
      <w:sz w:val="44"/>
      <w:szCs w:val="4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Strong">
    <w:name w:val="Strong"/>
    <w:basedOn w:val="DefaultParagraphFont"/>
    <w:uiPriority w:val="22"/>
    <w:qFormat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IntenseReference">
    <w:name w:val="Intense Reference"/>
    <w:basedOn w:val="DefaultParagraphFont"/>
    <w:uiPriority w:val="32"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713"/>
    <w:pPr>
      <w:numPr>
        <w:numId w:val="0"/>
      </w:numPr>
      <w:spacing w:after="240" w:line="240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B4566"/>
    <w:rPr>
      <w:rFonts w:ascii="Nokia Pure Text Light" w:eastAsiaTheme="majorEastAsia" w:hAnsi="Nokia Pure Text Light" w:cstheme="majorBidi"/>
      <w:iCs/>
      <w:color w:val="124191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137D9"/>
    <w:rPr>
      <w:rFonts w:ascii="Nokia Pure Text Light" w:eastAsiaTheme="majorEastAsia" w:hAnsi="Nokia Pure Text Light" w:cstheme="majorBidi"/>
      <w:iCs/>
      <w:color w:val="124191" w:themeColor="text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E11C5"/>
  </w:style>
  <w:style w:type="paragraph" w:styleId="NormalWeb">
    <w:name w:val="Normal (Web)"/>
    <w:basedOn w:val="Normal"/>
    <w:uiPriority w:val="99"/>
    <w:semiHidden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690B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690B"/>
    <w:rPr>
      <w:b/>
      <w:sz w:val="24"/>
      <w:szCs w:val="24"/>
    </w:rPr>
  </w:style>
  <w:style w:type="paragraph" w:customStyle="1" w:styleId="Numbering">
    <w:name w:val="Numbering"/>
    <w:basedOn w:val="Normal"/>
    <w:qFormat/>
    <w:rsid w:val="00A61921"/>
    <w:pPr>
      <w:numPr>
        <w:numId w:val="3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A61921"/>
  </w:style>
  <w:style w:type="paragraph" w:styleId="TOC5">
    <w:name w:val="toc 5"/>
    <w:basedOn w:val="Normal"/>
    <w:next w:val="Normal"/>
    <w:autoRedefine/>
    <w:uiPriority w:val="39"/>
    <w:semiHidden/>
    <w:unhideWhenUsed/>
    <w:rsid w:val="003137D9"/>
    <w:pPr>
      <w:ind w:left="799"/>
    </w:pPr>
  </w:style>
  <w:style w:type="character" w:styleId="FollowedHyperlink">
    <w:name w:val="FollowedHyperlink"/>
    <w:basedOn w:val="DefaultParagraphFont"/>
    <w:uiPriority w:val="99"/>
    <w:semiHidden/>
    <w:unhideWhenUsed/>
    <w:rsid w:val="00591FB2"/>
    <w:rPr>
      <w:color w:val="0B0080" w:themeColor="followedHyperlink"/>
      <w:u w:val="single"/>
    </w:rPr>
  </w:style>
  <w:style w:type="character" w:customStyle="1" w:styleId="shorttext">
    <w:name w:val="short_text"/>
    <w:basedOn w:val="DefaultParagraphFont"/>
    <w:rsid w:val="008D0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9A0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959A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959A0"/>
  </w:style>
  <w:style w:type="character" w:customStyle="1" w:styleId="o">
    <w:name w:val="o"/>
    <w:basedOn w:val="DefaultParagraphFont"/>
    <w:rsid w:val="005959A0"/>
  </w:style>
  <w:style w:type="character" w:customStyle="1" w:styleId="s2">
    <w:name w:val="s2"/>
    <w:basedOn w:val="DefaultParagraphFont"/>
    <w:rsid w:val="0059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git/tutorials/merging-vs-rebasing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mobaxterm.mobatek.net/demo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cebula.emea.nsn-net.net:8888/ftw15/wiki/wikis/git-workflo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atlassian.com/git/tutorials/merging-vs-rebasing/the-golden-rule-of-rebasin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ortoisegit.org/" TargetMode="External"/><Relationship Id="rId29" Type="http://schemas.openxmlformats.org/officeDocument/2006/relationships/hyperlink" Target="http://docs.opencv.org/2.4/doc/tutorials/introduction/linux_gcc_cmake/linux_gcc_cmak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-scm.com/downloads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codecademy.com/learn/learn-git" TargetMode="External"/><Relationship Id="rId28" Type="http://schemas.openxmlformats.org/officeDocument/2006/relationships/hyperlink" Target="http://docs.opencv.org/2.4/doc/tutorials/introduction/linux_install/linux_install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-scm.com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learngitbranching.js.org/" TargetMode="External"/><Relationship Id="rId27" Type="http://schemas.openxmlformats.org/officeDocument/2006/relationships/hyperlink" Target="http://mobaxterm.mobatek.net/download.html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ti\Nokia_Labs\Nokia%20brand%20starter%20kit\Templates\Nokia_Pure_A4_Basic_CORP_V2.dotx" TargetMode="External"/></Relationships>
</file>

<file path=word/theme/theme1.xml><?xml version="1.0" encoding="utf-8"?>
<a:theme xmlns:a="http://schemas.openxmlformats.org/drawingml/2006/main" name="Office Theme">
  <a:themeElements>
    <a:clrScheme name="Nokia V1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00C9FF"/>
      </a:accent1>
      <a:accent2>
        <a:srgbClr val="BEC8D2"/>
      </a:accent2>
      <a:accent3>
        <a:srgbClr val="FFFB00"/>
      </a:accent3>
      <a:accent4>
        <a:srgbClr val="98A2AE"/>
      </a:accent4>
      <a:accent5>
        <a:srgbClr val="4BDD33"/>
      </a:accent5>
      <a:accent6>
        <a:srgbClr val="FF3154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46A49E79AD742B3172523306D5317" ma:contentTypeVersion="0" ma:contentTypeDescription="Create a new document." ma:contentTypeScope="" ma:versionID="b3148c416ae16d325a928d3560fa1c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4AAA2-8EB7-49ED-A87C-1C3F65633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EFB079-CF66-4F30-A2AC-1016741A4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41A85F-38EE-4356-BEE3-3F7FC8F01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9D6D42-CA65-4172-B57F-B1A1986D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Nokia_Pure_A4_Basic_CORP_V2</Template>
  <TotalTime>483</TotalTime>
  <Pages>8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Cosariu, Cristian (Nokia - RO)</dc:creator>
  <cp:lastModifiedBy>Cosariu, Cristian (Nokia - RO)</cp:lastModifiedBy>
  <cp:revision>60</cp:revision>
  <cp:lastPrinted>2016-05-24T07:20:00Z</cp:lastPrinted>
  <dcterms:created xsi:type="dcterms:W3CDTF">2016-09-20T06:04:00Z</dcterms:created>
  <dcterms:modified xsi:type="dcterms:W3CDTF">2016-10-19T08:07:00Z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0x01010044F46A49E79AD742B3172523306D5317</vt:lpwstr>
  </property>
  <property fmtid="{D5CDD505-2E9C-101B-9397-08002B2CF9AE}" pid="3" name="_AdHocReviewCycleID">
    <vt:i4>-780357501</vt:i4>
  </property>
  <property fmtid="{D5CDD505-2E9C-101B-9397-08002B2CF9AE}" pid="4" name="_NewReviewCycle">
    <vt:lpwstr/>
  </property>
  <property fmtid="{D5CDD505-2E9C-101B-9397-08002B2CF9AE}" pid="5" name="_EmailSubject">
    <vt:lpwstr>Oportunitati colaborare Mate-Info &lt;-&gt; Nokia</vt:lpwstr>
  </property>
  <property fmtid="{D5CDD505-2E9C-101B-9397-08002B2CF9AE}" pid="6" name="_AuthorEmail">
    <vt:lpwstr>Cristian.Cosariu@alcatel-lucent.com</vt:lpwstr>
  </property>
  <property fmtid="{D5CDD505-2E9C-101B-9397-08002B2CF9AE}" pid="7" name="_AuthorEmailDisplayName">
    <vt:lpwstr>Cosariu, Cristian (Nokia - RO)</vt:lpwstr>
  </property>
  <property fmtid="{D5CDD505-2E9C-101B-9397-08002B2CF9AE}" pid="8" name="_ReviewingToolsShownOnce">
    <vt:lpwstr/>
  </property>
</Properties>
</file>